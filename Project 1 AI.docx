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4990506"/>
    <w:bookmarkEnd w:id="0"/>
    <w:p w14:paraId="468FC6A2" w14:textId="36C2446F" w:rsidR="00E81978" w:rsidRPr="00623540" w:rsidRDefault="0052379E" w:rsidP="00623540">
      <w:pPr>
        <w:pStyle w:val="Title"/>
        <w:spacing w:line="276" w:lineRule="auto"/>
        <w:rPr>
          <w:rFonts w:cstheme="majorHAnsi"/>
        </w:rPr>
      </w:pPr>
      <w:sdt>
        <w:sdtPr>
          <w:rPr>
            <w:rFonts w:cstheme="majorHAnsi"/>
          </w:rPr>
          <w:alias w:val="Title:"/>
          <w:tag w:val="Title:"/>
          <w:id w:val="726351117"/>
          <w:placeholder>
            <w:docPart w:val="5E54906F5B564B788670294C102158A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Pr="0052379E">
            <w:rPr>
              <w:rFonts w:cstheme="majorHAnsi"/>
            </w:rPr>
            <w:t xml:space="preserve">Project 1: Game playing using </w:t>
          </w:r>
          <w:r>
            <w:rPr>
              <w:rFonts w:cstheme="majorHAnsi"/>
            </w:rPr>
            <w:t>E</w:t>
          </w:r>
          <w:r w:rsidRPr="0052379E">
            <w:rPr>
              <w:rFonts w:cstheme="majorHAnsi"/>
            </w:rPr>
            <w:t>asyAI</w:t>
          </w:r>
          <w:r w:rsidRPr="0052379E">
            <w:rPr>
              <w:rFonts w:cstheme="majorHAnsi"/>
            </w:rPr>
            <w:br/>
            <w:t>Implementing Checkers</w:t>
          </w:r>
        </w:sdtContent>
      </w:sdt>
    </w:p>
    <w:p w14:paraId="14C40C5F" w14:textId="54BAB751" w:rsidR="00B823AA" w:rsidRPr="00623540" w:rsidRDefault="00064CF5" w:rsidP="00623540">
      <w:pPr>
        <w:pStyle w:val="Title2"/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Keanu Francis</w:t>
      </w:r>
    </w:p>
    <w:p w14:paraId="401B51FB" w14:textId="229CA783" w:rsidR="00E81978" w:rsidRPr="00623540" w:rsidRDefault="00064CF5" w:rsidP="00623540">
      <w:pPr>
        <w:pStyle w:val="Title2"/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Florida Atlantic University</w:t>
      </w:r>
    </w:p>
    <w:p w14:paraId="7324F03C" w14:textId="41F10122" w:rsidR="00E81978" w:rsidRPr="00623540" w:rsidRDefault="00E81978" w:rsidP="00623540">
      <w:pPr>
        <w:pStyle w:val="Title"/>
        <w:spacing w:line="276" w:lineRule="auto"/>
        <w:rPr>
          <w:rFonts w:cstheme="majorHAnsi"/>
        </w:rPr>
      </w:pPr>
    </w:p>
    <w:p w14:paraId="6B2116C5" w14:textId="57FB48EC" w:rsidR="00E81978" w:rsidRPr="00623540" w:rsidRDefault="00E81978" w:rsidP="00623540">
      <w:pPr>
        <w:pStyle w:val="Title2"/>
        <w:spacing w:line="276" w:lineRule="auto"/>
        <w:rPr>
          <w:rFonts w:asciiTheme="majorHAnsi" w:hAnsiTheme="majorHAnsi" w:cstheme="majorHAnsi"/>
        </w:rPr>
      </w:pPr>
    </w:p>
    <w:sdt>
      <w:sdtPr>
        <w:rPr>
          <w:rFonts w:cstheme="majorHAnsi"/>
        </w:rPr>
        <w:alias w:val="Abstract:"/>
        <w:tag w:val="Abstract:"/>
        <w:id w:val="202146031"/>
        <w:placeholder>
          <w:docPart w:val="DD4B97D00BCF45CCB5BBEEA0DD3A1093"/>
        </w:placeholder>
        <w:temporary/>
        <w:showingPlcHdr/>
        <w15:appearance w15:val="hidden"/>
      </w:sdtPr>
      <w:sdtEndPr/>
      <w:sdtContent>
        <w:p w14:paraId="6F736FD6" w14:textId="77777777" w:rsidR="00E81978" w:rsidRPr="00623540" w:rsidRDefault="005D3A03" w:rsidP="00623540">
          <w:pPr>
            <w:pStyle w:val="SectionTitle"/>
            <w:spacing w:line="276" w:lineRule="auto"/>
            <w:rPr>
              <w:rFonts w:cstheme="majorHAnsi"/>
            </w:rPr>
          </w:pPr>
          <w:r w:rsidRPr="00623540">
            <w:rPr>
              <w:rFonts w:cstheme="majorHAnsi"/>
            </w:rPr>
            <w:t>Abstract</w:t>
          </w:r>
        </w:p>
      </w:sdtContent>
    </w:sdt>
    <w:p w14:paraId="31F8029E" w14:textId="07952D29" w:rsidR="00064CF5" w:rsidRPr="00623540" w:rsidRDefault="00064CF5" w:rsidP="00623540">
      <w:pPr>
        <w:pStyle w:val="NoSpacing"/>
        <w:spacing w:line="276" w:lineRule="auto"/>
        <w:ind w:firstLine="72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 xml:space="preserve">In this this project we applied the first primate for of which comprises of an intelligent search algorithm. This intelligent search will play </w:t>
      </w:r>
      <w:r w:rsidR="00A812AA" w:rsidRPr="00623540">
        <w:rPr>
          <w:rFonts w:asciiTheme="majorHAnsi" w:hAnsiTheme="majorHAnsi" w:cstheme="majorHAnsi"/>
        </w:rPr>
        <w:t>three</w:t>
      </w:r>
      <w:r w:rsidRPr="00623540">
        <w:rPr>
          <w:rFonts w:asciiTheme="majorHAnsi" w:hAnsiTheme="majorHAnsi" w:cstheme="majorHAnsi"/>
        </w:rPr>
        <w:t xml:space="preserve"> games, the first two being Tic-Tac-Toe and Connect-4. These two games are already completed and is used to demonstrate that Easy-Ai</w:t>
      </w:r>
    </w:p>
    <w:p w14:paraId="33A34C94" w14:textId="10F7EAF1" w:rsidR="00E81978" w:rsidRPr="00623540" w:rsidRDefault="00064CF5" w:rsidP="00623540">
      <w:pPr>
        <w:pStyle w:val="NoSpacing"/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The final program will checker is incomplete and we are responsible for deploying the functions make_move(),  lose(), is_over() and scoring().</w:t>
      </w:r>
    </w:p>
    <w:p w14:paraId="1ABDAA47" w14:textId="7A5FDEC6" w:rsidR="00E81978" w:rsidRPr="00623540" w:rsidRDefault="00CF1635" w:rsidP="00623540">
      <w:pPr>
        <w:pStyle w:val="SectionTitle"/>
        <w:spacing w:line="276" w:lineRule="auto"/>
        <w:rPr>
          <w:rFonts w:cstheme="majorHAnsi"/>
          <w:b/>
          <w:bCs/>
        </w:rPr>
      </w:pPr>
      <w:sdt>
        <w:sdtPr>
          <w:rPr>
            <w:rFonts w:cstheme="majorHAnsi"/>
            <w:b/>
            <w:bCs/>
          </w:rPr>
          <w:alias w:val="Section title:"/>
          <w:tag w:val="Section title:"/>
          <w:id w:val="984196707"/>
          <w:placeholder>
            <w:docPart w:val="47EB4A51C0E847BEBAC8EA6948FC89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52379E">
            <w:rPr>
              <w:rFonts w:cstheme="majorHAnsi"/>
              <w:b/>
              <w:bCs/>
            </w:rPr>
            <w:t>Project 1: Game playing using EasyAI</w:t>
          </w:r>
          <w:r w:rsidR="0052379E">
            <w:rPr>
              <w:rFonts w:cstheme="majorHAnsi"/>
              <w:b/>
              <w:bCs/>
            </w:rPr>
            <w:br/>
            <w:t>Implementing Checkers</w:t>
          </w:r>
        </w:sdtContent>
      </w:sdt>
    </w:p>
    <w:p w14:paraId="793A1778" w14:textId="22FD49CB" w:rsidR="00E81978" w:rsidRPr="00623540" w:rsidRDefault="004870F9" w:rsidP="00623540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To</w:t>
      </w:r>
      <w:r w:rsidR="00064CF5" w:rsidRPr="00623540">
        <w:rPr>
          <w:rFonts w:asciiTheme="majorHAnsi" w:hAnsiTheme="majorHAnsi" w:cstheme="majorHAnsi"/>
        </w:rPr>
        <w:t xml:space="preserve"> run these programs, we </w:t>
      </w:r>
      <w:r w:rsidR="00DE07AB" w:rsidRPr="00623540">
        <w:rPr>
          <w:rFonts w:asciiTheme="majorHAnsi" w:hAnsiTheme="majorHAnsi" w:cstheme="majorHAnsi"/>
        </w:rPr>
        <w:t>will</w:t>
      </w:r>
      <w:r w:rsidR="00064CF5" w:rsidRPr="00623540">
        <w:rPr>
          <w:rFonts w:asciiTheme="majorHAnsi" w:hAnsiTheme="majorHAnsi" w:cstheme="majorHAnsi"/>
        </w:rPr>
        <w:t xml:space="preserve"> require a valid version of python installed on the system. Since I have already used python in the past, I have already </w:t>
      </w:r>
      <w:r w:rsidR="00DE07AB" w:rsidRPr="00623540">
        <w:rPr>
          <w:rFonts w:asciiTheme="majorHAnsi" w:hAnsiTheme="majorHAnsi" w:cstheme="majorHAnsi"/>
        </w:rPr>
        <w:t>had</w:t>
      </w:r>
      <w:r w:rsidR="00064CF5" w:rsidRPr="00623540">
        <w:rPr>
          <w:rFonts w:asciiTheme="majorHAnsi" w:hAnsiTheme="majorHAnsi" w:cstheme="majorHAnsi"/>
        </w:rPr>
        <w:t xml:space="preserve"> python and I operate on python project using the Visual studio code.</w:t>
      </w:r>
    </w:p>
    <w:p w14:paraId="44A340D8" w14:textId="7908952E" w:rsidR="00E81978" w:rsidRPr="00623540" w:rsidRDefault="00064CF5" w:rsidP="00623540">
      <w:pPr>
        <w:pStyle w:val="Heading1"/>
        <w:spacing w:line="276" w:lineRule="auto"/>
        <w:rPr>
          <w:rFonts w:cstheme="majorHAnsi"/>
        </w:rPr>
      </w:pPr>
      <w:r w:rsidRPr="00623540">
        <w:rPr>
          <w:rFonts w:cstheme="majorHAnsi"/>
        </w:rPr>
        <w:t>Setup</w:t>
      </w:r>
    </w:p>
    <w:p w14:paraId="58CADCD2" w14:textId="7DE7C150" w:rsidR="00E81978" w:rsidRPr="00623540" w:rsidRDefault="00DE07AB" w:rsidP="00623540">
      <w:pPr>
        <w:pStyle w:val="Heading2"/>
        <w:spacing w:line="276" w:lineRule="auto"/>
        <w:rPr>
          <w:rFonts w:cstheme="majorHAnsi"/>
        </w:rPr>
      </w:pPr>
      <w:r w:rsidRPr="00623540">
        <w:rPr>
          <w:rFonts w:cstheme="majorHAnsi"/>
        </w:rPr>
        <w:t>Installing Python</w:t>
      </w:r>
    </w:p>
    <w:p w14:paraId="3EF019E4" w14:textId="59238F69" w:rsidR="00DE07AB" w:rsidRPr="00623540" w:rsidRDefault="00DE07AB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Using the terminal, I can determine the current install of python which is my previous install of Python 3.9.</w:t>
      </w:r>
    </w:p>
    <w:p w14:paraId="798655F4" w14:textId="1BF4D8B5" w:rsidR="00E81978" w:rsidRPr="00623540" w:rsidRDefault="00DE07AB" w:rsidP="00623540">
      <w:pPr>
        <w:pStyle w:val="NoSpacing"/>
        <w:spacing w:line="276" w:lineRule="auto"/>
        <w:jc w:val="center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  <w:noProof/>
        </w:rPr>
        <w:drawing>
          <wp:inline distT="0" distB="0" distL="0" distR="0" wp14:anchorId="6003BC14" wp14:editId="430C72E6">
            <wp:extent cx="5114925" cy="2532872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922" cy="253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50CED" w14:textId="2A6C8E42" w:rsidR="00DE07AB" w:rsidRPr="00623540" w:rsidRDefault="00374180" w:rsidP="00623540">
      <w:pPr>
        <w:pStyle w:val="Heading2"/>
        <w:spacing w:line="276" w:lineRule="auto"/>
        <w:rPr>
          <w:rFonts w:cstheme="majorHAnsi"/>
        </w:rPr>
      </w:pPr>
      <w:r w:rsidRPr="00623540">
        <w:rPr>
          <w:rFonts w:cstheme="majorHAnsi"/>
        </w:rPr>
        <w:t>Using Conda</w:t>
      </w:r>
    </w:p>
    <w:p w14:paraId="70990814" w14:textId="39D7E7C5" w:rsidR="00557E94" w:rsidRPr="00623540" w:rsidRDefault="00F06A2C" w:rsidP="00623540">
      <w:pPr>
        <w:spacing w:line="276" w:lineRule="auto"/>
        <w:ind w:firstLine="0"/>
        <w:jc w:val="center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  <w:noProof/>
        </w:rPr>
        <w:drawing>
          <wp:inline distT="0" distB="0" distL="0" distR="0" wp14:anchorId="53393A7F" wp14:editId="67DBDB36">
            <wp:extent cx="4470187" cy="34099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27" cy="343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D274" w14:textId="271520D3" w:rsidR="00F06A2C" w:rsidRPr="00623540" w:rsidRDefault="00F06A2C" w:rsidP="00623540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lastRenderedPageBreak/>
        <w:t>Once it is installed from the search bar, I can find the anaconda terminal and install the create and activate the python 3.8 virtual environment.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F06A2C" w:rsidRPr="00623540" w14:paraId="3E3FA6DF" w14:textId="77777777" w:rsidTr="00F06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80" w:type="dxa"/>
          </w:tcPr>
          <w:p w14:paraId="1F8A115B" w14:textId="57C511E3" w:rsidR="00F06A2C" w:rsidRPr="00623540" w:rsidRDefault="00F06A2C" w:rsidP="00623540">
            <w:pPr>
              <w:spacing w:line="276" w:lineRule="auto"/>
              <w:jc w:val="center"/>
              <w:rPr>
                <w:rFonts w:cstheme="majorHAnsi"/>
              </w:rPr>
            </w:pPr>
            <w:r w:rsidRPr="00623540">
              <w:rPr>
                <w:rFonts w:cstheme="majorHAnsi"/>
                <w:noProof/>
              </w:rPr>
              <w:drawing>
                <wp:inline distT="0" distB="0" distL="0" distR="0" wp14:anchorId="3E4C1306" wp14:editId="6CD184A0">
                  <wp:extent cx="2805496" cy="2463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681" cy="2473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0EC88915" w14:textId="18812A12" w:rsidR="00F06A2C" w:rsidRPr="00623540" w:rsidRDefault="00F06A2C" w:rsidP="00623540">
            <w:pPr>
              <w:spacing w:line="276" w:lineRule="auto"/>
              <w:jc w:val="center"/>
              <w:rPr>
                <w:rFonts w:cstheme="majorHAnsi"/>
              </w:rPr>
            </w:pPr>
            <w:r w:rsidRPr="00623540">
              <w:rPr>
                <w:rFonts w:cstheme="majorHAnsi"/>
                <w:noProof/>
              </w:rPr>
              <w:drawing>
                <wp:inline distT="0" distB="0" distL="0" distR="0" wp14:anchorId="2E37B19B" wp14:editId="27EA30A3">
                  <wp:extent cx="2768600" cy="252059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049" cy="253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704" w:rsidRPr="00623540" w14:paraId="56DC0C72" w14:textId="77777777" w:rsidTr="00920722">
        <w:tc>
          <w:tcPr>
            <w:tcW w:w="9360" w:type="dxa"/>
            <w:gridSpan w:val="2"/>
          </w:tcPr>
          <w:p w14:paraId="5C5C2A9F" w14:textId="589FB6CB" w:rsidR="00664704" w:rsidRPr="00623540" w:rsidRDefault="00664704" w:rsidP="00623540">
            <w:pPr>
              <w:spacing w:line="276" w:lineRule="auto"/>
              <w:jc w:val="center"/>
              <w:rPr>
                <w:rFonts w:asciiTheme="majorHAnsi" w:hAnsiTheme="majorHAnsi" w:cstheme="majorHAnsi"/>
                <w:noProof/>
              </w:rPr>
            </w:pPr>
            <w:r w:rsidRPr="00623540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023473A0" wp14:editId="6CBD02CB">
                  <wp:extent cx="5594350" cy="1781705"/>
                  <wp:effectExtent l="0" t="0" r="635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974" cy="179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4EF82" w14:textId="2A210475" w:rsidR="00F06A2C" w:rsidRPr="00623540" w:rsidRDefault="00F06A2C" w:rsidP="00623540">
      <w:pPr>
        <w:spacing w:line="276" w:lineRule="auto"/>
        <w:ind w:firstLine="0"/>
        <w:rPr>
          <w:rFonts w:asciiTheme="majorHAnsi" w:hAnsiTheme="majorHAnsi" w:cstheme="majorHAnsi"/>
        </w:rPr>
      </w:pPr>
    </w:p>
    <w:p w14:paraId="12B200F6" w14:textId="31D90DCE" w:rsidR="00595031" w:rsidRPr="00623540" w:rsidRDefault="00664704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ab/>
        <w:t xml:space="preserve">We can see that the Python 3.8 environment has been installed and successfully activated. </w:t>
      </w:r>
      <w:r w:rsidR="003D1C75" w:rsidRPr="00623540">
        <w:rPr>
          <w:rFonts w:asciiTheme="majorHAnsi" w:hAnsiTheme="majorHAnsi" w:cstheme="majorHAnsi"/>
        </w:rPr>
        <w:t>However,</w:t>
      </w:r>
      <w:r w:rsidRPr="00623540">
        <w:rPr>
          <w:rFonts w:asciiTheme="majorHAnsi" w:hAnsiTheme="majorHAnsi" w:cstheme="majorHAnsi"/>
        </w:rPr>
        <w:t xml:space="preserve"> from now on I will be using the terminal inside of visual studio code.</w:t>
      </w:r>
    </w:p>
    <w:p w14:paraId="674FA49D" w14:textId="78655576" w:rsidR="00750C6C" w:rsidRPr="00623540" w:rsidRDefault="00750C6C" w:rsidP="00623540">
      <w:pPr>
        <w:pStyle w:val="Heading2"/>
        <w:spacing w:line="276" w:lineRule="auto"/>
        <w:rPr>
          <w:rFonts w:cstheme="majorHAnsi"/>
        </w:rPr>
      </w:pPr>
      <w:r w:rsidRPr="00623540">
        <w:rPr>
          <w:rFonts w:cstheme="majorHAnsi"/>
        </w:rPr>
        <w:t>EasyAI Installation</w:t>
      </w:r>
    </w:p>
    <w:p w14:paraId="5A4063A5" w14:textId="4E853E28" w:rsidR="00595031" w:rsidRPr="00623540" w:rsidRDefault="00750C6C" w:rsidP="00623540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 xml:space="preserve">From inside of the visual studio code terminal, we will activate the py38 environment and install the easy ai package using the command python -m pip install </w:t>
      </w:r>
      <w:r w:rsidR="00A6114C" w:rsidRPr="00623540">
        <w:rPr>
          <w:rFonts w:asciiTheme="majorHAnsi" w:hAnsiTheme="majorHAnsi" w:cstheme="majorHAnsi"/>
        </w:rPr>
        <w:t>E</w:t>
      </w:r>
      <w:r w:rsidRPr="00623540">
        <w:rPr>
          <w:rFonts w:asciiTheme="majorHAnsi" w:hAnsiTheme="majorHAnsi" w:cstheme="majorHAnsi"/>
        </w:rPr>
        <w:t>asyAI</w:t>
      </w:r>
      <w:r w:rsidRPr="00623540">
        <w:rPr>
          <w:rFonts w:asciiTheme="majorHAnsi" w:hAnsiTheme="majorHAnsi" w:cstheme="majorHAnsi"/>
          <w:noProof/>
        </w:rPr>
        <w:drawing>
          <wp:inline distT="0" distB="0" distL="0" distR="0" wp14:anchorId="2355A135" wp14:editId="55FCFDAD">
            <wp:extent cx="5110910" cy="1650670"/>
            <wp:effectExtent l="0" t="0" r="0" b="698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271" cy="166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A3EF" w14:textId="40ECB7A9" w:rsidR="00595031" w:rsidRPr="00623540" w:rsidRDefault="00595031" w:rsidP="00623540">
      <w:pPr>
        <w:spacing w:line="276" w:lineRule="auto"/>
        <w:ind w:left="720"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The next step is to run the Tic-Tac-Toe and Connect-4 games.</w:t>
      </w:r>
    </w:p>
    <w:p w14:paraId="199319A5" w14:textId="40857842" w:rsidR="00595031" w:rsidRPr="00623540" w:rsidRDefault="00595031" w:rsidP="00623540">
      <w:pPr>
        <w:pStyle w:val="Heading2"/>
        <w:spacing w:line="276" w:lineRule="auto"/>
        <w:rPr>
          <w:rFonts w:cstheme="majorHAnsi"/>
        </w:rPr>
      </w:pPr>
      <w:r w:rsidRPr="00623540">
        <w:rPr>
          <w:rFonts w:cstheme="majorHAnsi"/>
        </w:rPr>
        <w:lastRenderedPageBreak/>
        <w:t xml:space="preserve">Running </w:t>
      </w:r>
      <w:r w:rsidR="00750C6C" w:rsidRPr="00623540">
        <w:rPr>
          <w:rFonts w:cstheme="majorHAnsi"/>
        </w:rPr>
        <w:t xml:space="preserve">Tic-Tac-Toe </w:t>
      </w:r>
      <w:r w:rsidRPr="00623540">
        <w:rPr>
          <w:rFonts w:cstheme="majorHAnsi"/>
        </w:rPr>
        <w:t>and Connect-4</w:t>
      </w:r>
    </w:p>
    <w:p w14:paraId="3B4B7FA5" w14:textId="2CD3541F" w:rsidR="00595031" w:rsidRPr="00623540" w:rsidRDefault="00595031" w:rsidP="00623540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 xml:space="preserve">From inside of the visual studio code terminal, we will activate the py38 environment and install the easy ai package using the command </w:t>
      </w:r>
      <w:r w:rsidRPr="00623540">
        <w:rPr>
          <w:rFonts w:asciiTheme="majorHAnsi" w:hAnsiTheme="majorHAnsi" w:cstheme="majorHAnsi"/>
          <w:b/>
          <w:bCs/>
        </w:rPr>
        <w:t xml:space="preserve">python -m pip install </w:t>
      </w:r>
      <w:r w:rsidR="0005028F" w:rsidRPr="00623540">
        <w:rPr>
          <w:rFonts w:asciiTheme="majorHAnsi" w:hAnsiTheme="majorHAnsi" w:cstheme="majorHAnsi"/>
          <w:b/>
          <w:bCs/>
        </w:rPr>
        <w:t>E</w:t>
      </w:r>
      <w:r w:rsidRPr="00623540">
        <w:rPr>
          <w:rFonts w:asciiTheme="majorHAnsi" w:hAnsiTheme="majorHAnsi" w:cstheme="majorHAnsi"/>
          <w:b/>
          <w:bCs/>
        </w:rPr>
        <w:t xml:space="preserve">asyAI. </w:t>
      </w:r>
      <w:r w:rsidRPr="00623540">
        <w:rPr>
          <w:rFonts w:asciiTheme="majorHAnsi" w:hAnsiTheme="majorHAnsi" w:cstheme="majorHAnsi"/>
        </w:rPr>
        <w:t xml:space="preserve">After copying the </w:t>
      </w:r>
      <w:r w:rsidR="00750C6C" w:rsidRPr="00623540">
        <w:rPr>
          <w:rFonts w:asciiTheme="majorHAnsi" w:hAnsiTheme="majorHAnsi" w:cstheme="majorHAnsi"/>
        </w:rPr>
        <w:t>GitHub</w:t>
      </w:r>
      <w:r w:rsidRPr="00623540">
        <w:rPr>
          <w:rFonts w:asciiTheme="majorHAnsi" w:hAnsiTheme="majorHAnsi" w:cstheme="majorHAnsi"/>
        </w:rPr>
        <w:t xml:space="preserve"> repo of the </w:t>
      </w:r>
      <w:r w:rsidR="00A6114C" w:rsidRPr="00623540">
        <w:rPr>
          <w:rFonts w:asciiTheme="majorHAnsi" w:hAnsiTheme="majorHAnsi" w:cstheme="majorHAnsi"/>
        </w:rPr>
        <w:t>examples,</w:t>
      </w:r>
      <w:r w:rsidRPr="00623540">
        <w:rPr>
          <w:rFonts w:asciiTheme="majorHAnsi" w:hAnsiTheme="majorHAnsi" w:cstheme="majorHAnsi"/>
        </w:rPr>
        <w:t xml:space="preserve"> we can run the programs from inside of the command prompt we will first start the connect-4.</w:t>
      </w:r>
      <w:r w:rsidRPr="00623540">
        <w:rPr>
          <w:rFonts w:asciiTheme="majorHAnsi" w:hAnsiTheme="majorHAnsi" w:cstheme="majorHAnsi"/>
          <w:noProof/>
        </w:rPr>
        <w:drawing>
          <wp:inline distT="0" distB="0" distL="0" distR="0" wp14:anchorId="2DEAF8B8" wp14:editId="12787C7B">
            <wp:extent cx="5943600" cy="21653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E0649" w14:textId="556937DF" w:rsidR="00750C6C" w:rsidRPr="00623540" w:rsidRDefault="00750C6C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We can see that this game runs until there is a draw</w:t>
      </w:r>
      <w:r w:rsidR="00A6114C" w:rsidRPr="00623540">
        <w:rPr>
          <w:rFonts w:asciiTheme="majorHAnsi" w:hAnsiTheme="majorHAnsi" w:cstheme="majorHAnsi"/>
        </w:rPr>
        <w:t>.</w:t>
      </w:r>
    </w:p>
    <w:p w14:paraId="5A58D837" w14:textId="0D535D61" w:rsidR="00750C6C" w:rsidRPr="00623540" w:rsidRDefault="00750C6C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  <w:noProof/>
        </w:rPr>
        <w:drawing>
          <wp:inline distT="0" distB="0" distL="0" distR="0" wp14:anchorId="18AE8640" wp14:editId="7F3D02BF">
            <wp:extent cx="5732857" cy="3657600"/>
            <wp:effectExtent l="0" t="0" r="127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394" cy="365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3540">
        <w:rPr>
          <w:rFonts w:asciiTheme="majorHAnsi" w:hAnsiTheme="majorHAnsi" w:cstheme="majorHAnsi"/>
        </w:rPr>
        <w:tab/>
        <w:t>Next, we run the Tic-Tac-Toe in the same way but in this case, it requires user input this uses the numbers 1 – 9 to determine which space on the board the user will use. We can see that player 1 is the winner in this case.</w:t>
      </w:r>
    </w:p>
    <w:p w14:paraId="523210F4" w14:textId="65C13BC0" w:rsidR="00A11E45" w:rsidRPr="00623540" w:rsidRDefault="00A11E45" w:rsidP="00623540">
      <w:pPr>
        <w:spacing w:line="276" w:lineRule="auto"/>
        <w:ind w:firstLine="0"/>
        <w:rPr>
          <w:rFonts w:asciiTheme="majorHAnsi" w:hAnsiTheme="majorHAnsi" w:cstheme="majorHAnsi"/>
        </w:rPr>
      </w:pPr>
    </w:p>
    <w:p w14:paraId="411E3028" w14:textId="3E2A4E97" w:rsidR="00A11E45" w:rsidRPr="00623540" w:rsidRDefault="00A11E45" w:rsidP="00623540">
      <w:pPr>
        <w:spacing w:line="276" w:lineRule="auto"/>
        <w:ind w:firstLine="0"/>
        <w:rPr>
          <w:rFonts w:asciiTheme="majorHAnsi" w:hAnsiTheme="majorHAnsi" w:cstheme="majorHAnsi"/>
        </w:rPr>
      </w:pPr>
    </w:p>
    <w:p w14:paraId="7815CB72" w14:textId="772AD763" w:rsidR="00A11E45" w:rsidRPr="00623540" w:rsidRDefault="00A11E45" w:rsidP="00623540">
      <w:pPr>
        <w:spacing w:line="276" w:lineRule="auto"/>
        <w:ind w:firstLine="0"/>
        <w:rPr>
          <w:rFonts w:asciiTheme="majorHAnsi" w:hAnsiTheme="majorHAnsi" w:cstheme="majorHAnsi"/>
        </w:rPr>
      </w:pPr>
    </w:p>
    <w:p w14:paraId="4195DE49" w14:textId="2D7D70F6" w:rsidR="00A11E45" w:rsidRPr="00623540" w:rsidRDefault="00A11E45" w:rsidP="00623540">
      <w:pPr>
        <w:spacing w:line="276" w:lineRule="auto"/>
        <w:ind w:firstLine="0"/>
        <w:rPr>
          <w:rFonts w:asciiTheme="majorHAnsi" w:hAnsiTheme="majorHAnsi" w:cstheme="majorHAnsi"/>
        </w:rPr>
      </w:pPr>
    </w:p>
    <w:p w14:paraId="40634A0F" w14:textId="3C1D003C" w:rsidR="00A11E45" w:rsidRPr="00623540" w:rsidRDefault="00A11E45" w:rsidP="00623540">
      <w:pPr>
        <w:spacing w:line="276" w:lineRule="auto"/>
        <w:ind w:firstLine="0"/>
        <w:rPr>
          <w:rFonts w:asciiTheme="majorHAnsi" w:hAnsiTheme="majorHAnsi" w:cstheme="majorHAnsi"/>
        </w:rPr>
      </w:pPr>
    </w:p>
    <w:p w14:paraId="3F9ECF05" w14:textId="4A78C8C2" w:rsidR="00A11E45" w:rsidRPr="00623540" w:rsidRDefault="00A11E45" w:rsidP="00623540">
      <w:pPr>
        <w:spacing w:line="276" w:lineRule="auto"/>
        <w:ind w:firstLine="0"/>
        <w:rPr>
          <w:rFonts w:asciiTheme="majorHAnsi" w:hAnsiTheme="majorHAnsi" w:cstheme="majorHAnsi"/>
        </w:rPr>
      </w:pPr>
    </w:p>
    <w:p w14:paraId="16BAA16E" w14:textId="10CFC278" w:rsidR="00A11E45" w:rsidRPr="00623540" w:rsidRDefault="00A11E45" w:rsidP="00623540">
      <w:pPr>
        <w:spacing w:line="276" w:lineRule="auto"/>
        <w:ind w:firstLine="0"/>
        <w:rPr>
          <w:rFonts w:asciiTheme="majorHAnsi" w:hAnsiTheme="majorHAnsi" w:cstheme="majorHAnsi"/>
        </w:rPr>
      </w:pPr>
    </w:p>
    <w:p w14:paraId="0D643057" w14:textId="77777777" w:rsidR="00A11E45" w:rsidRPr="00623540" w:rsidRDefault="00A11E45" w:rsidP="00623540">
      <w:pPr>
        <w:spacing w:line="276" w:lineRule="auto"/>
        <w:ind w:firstLine="0"/>
        <w:rPr>
          <w:rFonts w:asciiTheme="majorHAnsi" w:hAnsiTheme="majorHAnsi" w:cstheme="majorHAnsi"/>
        </w:rPr>
      </w:pPr>
    </w:p>
    <w:p w14:paraId="3B70CE78" w14:textId="64C0E8AF" w:rsidR="00A6114C" w:rsidRPr="00623540" w:rsidRDefault="00A6114C" w:rsidP="00623540">
      <w:pPr>
        <w:pStyle w:val="Heading2"/>
        <w:spacing w:line="276" w:lineRule="auto"/>
        <w:jc w:val="center"/>
        <w:rPr>
          <w:rFonts w:cstheme="majorHAnsi"/>
        </w:rPr>
      </w:pPr>
      <w:r w:rsidRPr="00623540">
        <w:rPr>
          <w:rFonts w:cstheme="majorHAnsi"/>
        </w:rPr>
        <w:t xml:space="preserve">Implementing the game </w:t>
      </w:r>
      <w:r w:rsidR="00080904">
        <w:rPr>
          <w:rFonts w:cstheme="majorHAnsi"/>
        </w:rPr>
        <w:t>`</w:t>
      </w:r>
      <w:r w:rsidR="00080904">
        <w:rPr>
          <w:rFonts w:cstheme="majorHAnsi"/>
        </w:rPr>
        <w:tab/>
      </w:r>
      <w:r w:rsidRPr="00623540">
        <w:rPr>
          <w:rFonts w:cstheme="majorHAnsi"/>
        </w:rPr>
        <w:t>of checkers.</w:t>
      </w:r>
    </w:p>
    <w:p w14:paraId="2C1EB493" w14:textId="00F22922" w:rsidR="00F20CDB" w:rsidRPr="00623540" w:rsidRDefault="00A6114C" w:rsidP="00623540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In order to run the game of checker</w:t>
      </w:r>
      <w:r w:rsidR="00A812AA" w:rsidRPr="00623540">
        <w:rPr>
          <w:rFonts w:asciiTheme="majorHAnsi" w:hAnsiTheme="majorHAnsi" w:cstheme="majorHAnsi"/>
        </w:rPr>
        <w:t>s</w:t>
      </w:r>
      <w:r w:rsidRPr="00623540">
        <w:rPr>
          <w:rFonts w:asciiTheme="majorHAnsi" w:hAnsiTheme="majorHAnsi" w:cstheme="majorHAnsi"/>
        </w:rPr>
        <w:t xml:space="preserve"> we need to implement 4 functions these are make_move() , lose(),   is_over()  and scoring(). </w:t>
      </w:r>
    </w:p>
    <w:p w14:paraId="4117928B" w14:textId="210F7DC3" w:rsidR="00B708EE" w:rsidRPr="00623540" w:rsidRDefault="00B708EE" w:rsidP="00623540">
      <w:pPr>
        <w:pStyle w:val="Heading2"/>
        <w:spacing w:line="276" w:lineRule="auto"/>
        <w:rPr>
          <w:rFonts w:cstheme="majorHAnsi"/>
        </w:rPr>
      </w:pPr>
      <w:r w:rsidRPr="00623540">
        <w:rPr>
          <w:rFonts w:cstheme="majorHAnsi"/>
        </w:rPr>
        <w:t xml:space="preserve">Implementing </w:t>
      </w:r>
      <w:r w:rsidR="004A0AD2" w:rsidRPr="00623540">
        <w:rPr>
          <w:rFonts w:cstheme="majorHAnsi"/>
        </w:rPr>
        <w:t>lose</w:t>
      </w:r>
      <w:r w:rsidRPr="00623540">
        <w:rPr>
          <w:rFonts w:cstheme="majorHAnsi"/>
        </w:rPr>
        <w:t>()</w:t>
      </w:r>
    </w:p>
    <w:p w14:paraId="74282971" w14:textId="75FDB7B0" w:rsidR="00877BBD" w:rsidRPr="00623540" w:rsidRDefault="006D21F1" w:rsidP="00623540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For</w:t>
      </w:r>
      <w:r w:rsidR="00877BBD" w:rsidRPr="00623540">
        <w:rPr>
          <w:rFonts w:asciiTheme="majorHAnsi" w:hAnsiTheme="majorHAnsi" w:cstheme="majorHAnsi"/>
        </w:rPr>
        <w:t xml:space="preserve"> lose</w:t>
      </w:r>
      <w:r w:rsidRPr="00623540">
        <w:rPr>
          <w:rFonts w:asciiTheme="majorHAnsi" w:hAnsiTheme="majorHAnsi" w:cstheme="majorHAnsi"/>
        </w:rPr>
        <w:t>()</w:t>
      </w:r>
      <w:r w:rsidR="00877BBD" w:rsidRPr="00623540">
        <w:rPr>
          <w:rFonts w:asciiTheme="majorHAnsi" w:hAnsiTheme="majorHAnsi" w:cstheme="majorHAnsi"/>
        </w:rPr>
        <w:t xml:space="preserve"> to work the function needs to determine if the current player has lost. This means that the opposing player would have to have pieces in the </w:t>
      </w:r>
      <w:r w:rsidR="00017222" w:rsidRPr="00623540">
        <w:rPr>
          <w:rFonts w:asciiTheme="majorHAnsi" w:hAnsiTheme="majorHAnsi" w:cstheme="majorHAnsi"/>
        </w:rPr>
        <w:t xml:space="preserve">current players </w:t>
      </w:r>
      <w:r w:rsidRPr="00623540">
        <w:rPr>
          <w:rFonts w:asciiTheme="majorHAnsi" w:hAnsiTheme="majorHAnsi" w:cstheme="majorHAnsi"/>
        </w:rPr>
        <w:t>territory</w:t>
      </w:r>
      <w:r w:rsidR="00017222" w:rsidRPr="00623540">
        <w:rPr>
          <w:rFonts w:asciiTheme="majorHAnsi" w:hAnsiTheme="majorHAnsi" w:cstheme="majorHAnsi"/>
        </w:rPr>
        <w:t xml:space="preserve"> as represented by self.white_territory or the self.</w:t>
      </w:r>
      <w:r w:rsidR="00212355" w:rsidRPr="00623540">
        <w:rPr>
          <w:rFonts w:asciiTheme="majorHAnsi" w:hAnsiTheme="majorHAnsi" w:cstheme="majorHAnsi"/>
        </w:rPr>
        <w:t xml:space="preserve">black_territory. </w:t>
      </w:r>
      <w:r w:rsidRPr="00623540">
        <w:rPr>
          <w:rFonts w:asciiTheme="majorHAnsi" w:hAnsiTheme="majorHAnsi" w:cstheme="majorHAnsi"/>
        </w:rPr>
        <w:t xml:space="preserve">There are two </w:t>
      </w:r>
      <w:r w:rsidR="00A812AA" w:rsidRPr="00623540">
        <w:rPr>
          <w:rFonts w:asciiTheme="majorHAnsi" w:hAnsiTheme="majorHAnsi" w:cstheme="majorHAnsi"/>
        </w:rPr>
        <w:t>tuples</w:t>
      </w:r>
      <w:r w:rsidR="00212355" w:rsidRPr="00623540">
        <w:rPr>
          <w:rFonts w:asciiTheme="majorHAnsi" w:hAnsiTheme="majorHAnsi" w:cstheme="majorHAnsi"/>
        </w:rPr>
        <w:t xml:space="preserve"> in which we need to determine if there is any </w:t>
      </w:r>
      <w:r w:rsidR="00A812AA" w:rsidRPr="00623540">
        <w:rPr>
          <w:rFonts w:asciiTheme="majorHAnsi" w:hAnsiTheme="majorHAnsi" w:cstheme="majorHAnsi"/>
        </w:rPr>
        <w:t>intersection, the</w:t>
      </w:r>
      <w:r w:rsidR="00212355" w:rsidRPr="00623540">
        <w:rPr>
          <w:rFonts w:asciiTheme="majorHAnsi" w:hAnsiTheme="majorHAnsi" w:cstheme="majorHAnsi"/>
        </w:rPr>
        <w:t xml:space="preserve"> </w:t>
      </w:r>
      <w:r w:rsidR="00B4746D" w:rsidRPr="00623540">
        <w:rPr>
          <w:rFonts w:asciiTheme="majorHAnsi" w:hAnsiTheme="majorHAnsi" w:cstheme="majorHAnsi"/>
        </w:rPr>
        <w:t xml:space="preserve">opposing player </w:t>
      </w:r>
      <w:r w:rsidR="00A812AA" w:rsidRPr="00623540">
        <w:rPr>
          <w:rFonts w:asciiTheme="majorHAnsi" w:hAnsiTheme="majorHAnsi" w:cstheme="majorHAnsi"/>
        </w:rPr>
        <w:t>position,</w:t>
      </w:r>
      <w:r w:rsidR="00B4746D" w:rsidRPr="00623540">
        <w:rPr>
          <w:rFonts w:asciiTheme="majorHAnsi" w:hAnsiTheme="majorHAnsi" w:cstheme="majorHAnsi"/>
        </w:rPr>
        <w:t xml:space="preserve"> and the current players territory. We can do this by performing the list(set(A)&amp;</w:t>
      </w:r>
      <w:r w:rsidR="007718C7" w:rsidRPr="00623540">
        <w:rPr>
          <w:rFonts w:asciiTheme="majorHAnsi" w:hAnsiTheme="majorHAnsi" w:cstheme="majorHAnsi"/>
        </w:rPr>
        <w:t>set(B)</w:t>
      </w:r>
      <w:r w:rsidR="00B4746D" w:rsidRPr="00623540">
        <w:rPr>
          <w:rFonts w:asciiTheme="majorHAnsi" w:hAnsiTheme="majorHAnsi" w:cstheme="majorHAnsi"/>
        </w:rPr>
        <w:t>)</w:t>
      </w:r>
      <w:r w:rsidR="007718C7" w:rsidRPr="00623540">
        <w:rPr>
          <w:rFonts w:asciiTheme="majorHAnsi" w:hAnsiTheme="majorHAnsi" w:cstheme="majorHAnsi"/>
        </w:rPr>
        <w:t xml:space="preserve"> this function </w:t>
      </w:r>
      <w:r w:rsidR="007213E9" w:rsidRPr="00623540">
        <w:rPr>
          <w:rFonts w:asciiTheme="majorHAnsi" w:hAnsiTheme="majorHAnsi" w:cstheme="majorHAnsi"/>
        </w:rPr>
        <w:t xml:space="preserve">returns </w:t>
      </w:r>
      <w:r w:rsidR="007718C7" w:rsidRPr="00623540">
        <w:rPr>
          <w:rFonts w:asciiTheme="majorHAnsi" w:hAnsiTheme="majorHAnsi" w:cstheme="majorHAnsi"/>
        </w:rPr>
        <w:t xml:space="preserve">a new list containing values in which </w:t>
      </w:r>
      <w:r w:rsidRPr="00623540">
        <w:rPr>
          <w:rFonts w:asciiTheme="majorHAnsi" w:hAnsiTheme="majorHAnsi" w:cstheme="majorHAnsi"/>
        </w:rPr>
        <w:t>both lists</w:t>
      </w:r>
      <w:r w:rsidR="007718C7" w:rsidRPr="00623540">
        <w:rPr>
          <w:rFonts w:asciiTheme="majorHAnsi" w:hAnsiTheme="majorHAnsi" w:cstheme="majorHAnsi"/>
        </w:rPr>
        <w:t xml:space="preserve"> share</w:t>
      </w:r>
      <w:r w:rsidR="00515C50" w:rsidRPr="00623540">
        <w:rPr>
          <w:rFonts w:asciiTheme="majorHAnsi" w:hAnsiTheme="majorHAnsi" w:cstheme="majorHAnsi"/>
        </w:rPr>
        <w:t xml:space="preserve"> if this list is not empty then we can assume the player lost. </w:t>
      </w:r>
      <w:r w:rsidR="007213E9" w:rsidRPr="00623540">
        <w:rPr>
          <w:rFonts w:asciiTheme="majorHAnsi" w:hAnsiTheme="majorHAnsi" w:cstheme="majorHAnsi"/>
        </w:rPr>
        <w:t xml:space="preserve">For </w:t>
      </w:r>
      <w:r w:rsidRPr="00623540">
        <w:rPr>
          <w:rFonts w:asciiTheme="majorHAnsi" w:hAnsiTheme="majorHAnsi" w:cstheme="majorHAnsi"/>
        </w:rPr>
        <w:t>example,</w:t>
      </w:r>
      <w:r w:rsidR="007213E9" w:rsidRPr="00623540">
        <w:rPr>
          <w:rFonts w:asciiTheme="majorHAnsi" w:hAnsiTheme="majorHAnsi" w:cstheme="majorHAnsi"/>
        </w:rPr>
        <w:t xml:space="preserve"> if A </w:t>
      </w:r>
      <w:r w:rsidR="00A33854" w:rsidRPr="00623540">
        <w:rPr>
          <w:rFonts w:asciiTheme="majorHAnsi" w:hAnsiTheme="majorHAnsi" w:cstheme="majorHAnsi"/>
        </w:rPr>
        <w:t xml:space="preserve">= </w:t>
      </w:r>
      <w:r w:rsidR="007213E9" w:rsidRPr="00623540">
        <w:rPr>
          <w:rFonts w:asciiTheme="majorHAnsi" w:hAnsiTheme="majorHAnsi" w:cstheme="majorHAnsi"/>
        </w:rPr>
        <w:t>((</w:t>
      </w:r>
      <w:r w:rsidR="00A33854" w:rsidRPr="00623540">
        <w:rPr>
          <w:rFonts w:asciiTheme="majorHAnsi" w:hAnsiTheme="majorHAnsi" w:cstheme="majorHAnsi"/>
        </w:rPr>
        <w:t>1,</w:t>
      </w:r>
      <w:r w:rsidR="007213E9" w:rsidRPr="00623540">
        <w:rPr>
          <w:rFonts w:asciiTheme="majorHAnsi" w:hAnsiTheme="majorHAnsi" w:cstheme="majorHAnsi"/>
        </w:rPr>
        <w:t>2),(</w:t>
      </w:r>
      <w:r w:rsidR="00A33854" w:rsidRPr="00623540">
        <w:rPr>
          <w:rFonts w:asciiTheme="majorHAnsi" w:hAnsiTheme="majorHAnsi" w:cstheme="majorHAnsi"/>
        </w:rPr>
        <w:t>6.5</w:t>
      </w:r>
      <w:r w:rsidR="007213E9" w:rsidRPr="00623540">
        <w:rPr>
          <w:rFonts w:asciiTheme="majorHAnsi" w:hAnsiTheme="majorHAnsi" w:cstheme="majorHAnsi"/>
        </w:rPr>
        <w:t>),(</w:t>
      </w:r>
      <w:r w:rsidR="00A33854" w:rsidRPr="00623540">
        <w:rPr>
          <w:rFonts w:asciiTheme="majorHAnsi" w:hAnsiTheme="majorHAnsi" w:cstheme="majorHAnsi"/>
        </w:rPr>
        <w:t>4.9</w:t>
      </w:r>
      <w:r w:rsidR="007213E9" w:rsidRPr="00623540">
        <w:rPr>
          <w:rFonts w:asciiTheme="majorHAnsi" w:hAnsiTheme="majorHAnsi" w:cstheme="majorHAnsi"/>
        </w:rPr>
        <w:t>),)</w:t>
      </w:r>
      <w:r w:rsidR="00A33854" w:rsidRPr="00623540">
        <w:rPr>
          <w:rFonts w:asciiTheme="majorHAnsi" w:hAnsiTheme="majorHAnsi" w:cstheme="majorHAnsi"/>
        </w:rPr>
        <w:t xml:space="preserve">  and B=((2,2),(6.5))  the command would return </w:t>
      </w:r>
      <w:r w:rsidR="00420399" w:rsidRPr="00623540">
        <w:rPr>
          <w:rFonts w:asciiTheme="majorHAnsi" w:hAnsiTheme="majorHAnsi" w:cstheme="majorHAnsi"/>
        </w:rPr>
        <w:t>(6,5).</w:t>
      </w:r>
    </w:p>
    <w:p w14:paraId="5E158BA8" w14:textId="74EB361B" w:rsidR="00515C50" w:rsidRPr="00623540" w:rsidRDefault="00515C50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  <w:noProof/>
        </w:rPr>
        <w:drawing>
          <wp:inline distT="0" distB="0" distL="0" distR="0" wp14:anchorId="1E49FA78" wp14:editId="6778B3FF">
            <wp:extent cx="5943600" cy="15576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93FA" w14:textId="2289569E" w:rsidR="00E14A96" w:rsidRPr="00623540" w:rsidRDefault="00E14A96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 xml:space="preserve">We can see that depending on which player is current it </w:t>
      </w:r>
      <w:r w:rsidR="006D21F1" w:rsidRPr="00623540">
        <w:rPr>
          <w:rFonts w:asciiTheme="majorHAnsi" w:hAnsiTheme="majorHAnsi" w:cstheme="majorHAnsi"/>
        </w:rPr>
        <w:t>checks</w:t>
      </w:r>
      <w:r w:rsidRPr="00623540">
        <w:rPr>
          <w:rFonts w:asciiTheme="majorHAnsi" w:hAnsiTheme="majorHAnsi" w:cstheme="majorHAnsi"/>
        </w:rPr>
        <w:t xml:space="preserve"> the opposing players position and sees if there are any </w:t>
      </w:r>
      <w:r w:rsidR="003A4540" w:rsidRPr="00623540">
        <w:rPr>
          <w:rFonts w:asciiTheme="majorHAnsi" w:hAnsiTheme="majorHAnsi" w:cstheme="majorHAnsi"/>
        </w:rPr>
        <w:t>intersections.</w:t>
      </w:r>
    </w:p>
    <w:p w14:paraId="33FE2D0F" w14:textId="1D9AFB80" w:rsidR="00515C50" w:rsidRPr="00623540" w:rsidRDefault="00515C50" w:rsidP="00623540">
      <w:pPr>
        <w:pStyle w:val="Heading2"/>
        <w:spacing w:line="276" w:lineRule="auto"/>
        <w:rPr>
          <w:rFonts w:cstheme="majorHAnsi"/>
        </w:rPr>
      </w:pPr>
      <w:r w:rsidRPr="00623540">
        <w:rPr>
          <w:rFonts w:cstheme="majorHAnsi"/>
        </w:rPr>
        <w:t>Implementing</w:t>
      </w:r>
      <w:r w:rsidR="006139F0" w:rsidRPr="00623540">
        <w:rPr>
          <w:rFonts w:cstheme="majorHAnsi"/>
        </w:rPr>
        <w:t xml:space="preserve"> is_over(self)</w:t>
      </w:r>
    </w:p>
    <w:p w14:paraId="20E8CFF5" w14:textId="27ED9E6E" w:rsidR="006139F0" w:rsidRPr="00623540" w:rsidRDefault="006139F0" w:rsidP="00623540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 xml:space="preserve">The game is </w:t>
      </w:r>
      <w:r w:rsidR="00420399" w:rsidRPr="00623540">
        <w:rPr>
          <w:rFonts w:asciiTheme="majorHAnsi" w:hAnsiTheme="majorHAnsi" w:cstheme="majorHAnsi"/>
        </w:rPr>
        <w:t>currently</w:t>
      </w:r>
      <w:r w:rsidRPr="00623540">
        <w:rPr>
          <w:rFonts w:asciiTheme="majorHAnsi" w:hAnsiTheme="majorHAnsi" w:cstheme="majorHAnsi"/>
        </w:rPr>
        <w:t xml:space="preserve"> over if </w:t>
      </w:r>
      <w:r w:rsidR="009000F1" w:rsidRPr="00623540">
        <w:rPr>
          <w:rFonts w:asciiTheme="majorHAnsi" w:hAnsiTheme="majorHAnsi" w:cstheme="majorHAnsi"/>
        </w:rPr>
        <w:t xml:space="preserve">one of the players have encountered a loss. This loss is determined from the </w:t>
      </w:r>
      <w:r w:rsidR="00576246" w:rsidRPr="00623540">
        <w:rPr>
          <w:rFonts w:asciiTheme="majorHAnsi" w:hAnsiTheme="majorHAnsi" w:cstheme="majorHAnsi"/>
        </w:rPr>
        <w:t xml:space="preserve">is over function. </w:t>
      </w:r>
      <w:r w:rsidR="003A4540" w:rsidRPr="00623540">
        <w:rPr>
          <w:rFonts w:asciiTheme="majorHAnsi" w:hAnsiTheme="majorHAnsi" w:cstheme="majorHAnsi"/>
        </w:rPr>
        <w:t>So,</w:t>
      </w:r>
      <w:r w:rsidR="00576246" w:rsidRPr="00623540">
        <w:rPr>
          <w:rFonts w:asciiTheme="majorHAnsi" w:hAnsiTheme="majorHAnsi" w:cstheme="majorHAnsi"/>
        </w:rPr>
        <w:t xml:space="preserve"> if we return the value f</w:t>
      </w:r>
      <w:r w:rsidR="00157DB1" w:rsidRPr="00623540">
        <w:rPr>
          <w:rFonts w:asciiTheme="majorHAnsi" w:hAnsiTheme="majorHAnsi" w:cstheme="majorHAnsi"/>
        </w:rPr>
        <w:t>ro</w:t>
      </w:r>
      <w:r w:rsidR="00576246" w:rsidRPr="00623540">
        <w:rPr>
          <w:rFonts w:asciiTheme="majorHAnsi" w:hAnsiTheme="majorHAnsi" w:cstheme="majorHAnsi"/>
        </w:rPr>
        <w:t xml:space="preserve">m the </w:t>
      </w:r>
      <w:r w:rsidR="00845C8F" w:rsidRPr="00623540">
        <w:rPr>
          <w:rFonts w:asciiTheme="majorHAnsi" w:hAnsiTheme="majorHAnsi" w:cstheme="majorHAnsi"/>
        </w:rPr>
        <w:t>lose</w:t>
      </w:r>
      <w:r w:rsidR="00157DB1" w:rsidRPr="00623540">
        <w:rPr>
          <w:rFonts w:asciiTheme="majorHAnsi" w:hAnsiTheme="majorHAnsi" w:cstheme="majorHAnsi"/>
        </w:rPr>
        <w:t>()</w:t>
      </w:r>
      <w:r w:rsidR="00845C8F" w:rsidRPr="00623540">
        <w:rPr>
          <w:rFonts w:asciiTheme="majorHAnsi" w:hAnsiTheme="majorHAnsi" w:cstheme="majorHAnsi"/>
        </w:rPr>
        <w:t xml:space="preserve"> function we can </w:t>
      </w:r>
      <w:r w:rsidR="0093369E" w:rsidRPr="00623540">
        <w:rPr>
          <w:rFonts w:asciiTheme="majorHAnsi" w:hAnsiTheme="majorHAnsi" w:cstheme="majorHAnsi"/>
        </w:rPr>
        <w:t>determine</w:t>
      </w:r>
      <w:r w:rsidR="00845C8F" w:rsidRPr="00623540">
        <w:rPr>
          <w:rFonts w:asciiTheme="majorHAnsi" w:hAnsiTheme="majorHAnsi" w:cstheme="majorHAnsi"/>
        </w:rPr>
        <w:t xml:space="preserve"> if the game is over</w:t>
      </w:r>
      <w:r w:rsidR="00CB17B0" w:rsidRPr="00623540">
        <w:rPr>
          <w:rFonts w:asciiTheme="majorHAnsi" w:hAnsiTheme="majorHAnsi" w:cstheme="majorHAnsi"/>
        </w:rPr>
        <w:t xml:space="preserve"> o</w:t>
      </w:r>
      <w:r w:rsidR="00142F59" w:rsidRPr="00623540">
        <w:rPr>
          <w:rFonts w:asciiTheme="majorHAnsi" w:hAnsiTheme="majorHAnsi" w:cstheme="majorHAnsi"/>
        </w:rPr>
        <w:t xml:space="preserve">r if there are no </w:t>
      </w:r>
      <w:r w:rsidR="00A812AA" w:rsidRPr="00623540">
        <w:rPr>
          <w:rFonts w:asciiTheme="majorHAnsi" w:hAnsiTheme="majorHAnsi" w:cstheme="majorHAnsi"/>
        </w:rPr>
        <w:t>moves</w:t>
      </w:r>
      <w:r w:rsidR="00CB17B0" w:rsidRPr="00623540">
        <w:rPr>
          <w:rFonts w:asciiTheme="majorHAnsi" w:hAnsiTheme="majorHAnsi" w:cstheme="majorHAnsi"/>
        </w:rPr>
        <w:t>.</w:t>
      </w:r>
    </w:p>
    <w:p w14:paraId="1885D31F" w14:textId="798E518B" w:rsidR="00EE0739" w:rsidRPr="00623540" w:rsidRDefault="00142F59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  <w:noProof/>
        </w:rPr>
        <w:drawing>
          <wp:inline distT="0" distB="0" distL="0" distR="0" wp14:anchorId="63DB3D0D" wp14:editId="4A6478A3">
            <wp:extent cx="5943600" cy="1063625"/>
            <wp:effectExtent l="0" t="0" r="0" b="317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1BFD" w14:textId="08E22897" w:rsidR="00EE0739" w:rsidRPr="00623540" w:rsidRDefault="00EE0739" w:rsidP="00623540">
      <w:pPr>
        <w:pStyle w:val="Heading2"/>
        <w:spacing w:line="276" w:lineRule="auto"/>
        <w:rPr>
          <w:rFonts w:cstheme="majorHAnsi"/>
        </w:rPr>
      </w:pPr>
      <w:r w:rsidRPr="00623540">
        <w:rPr>
          <w:rFonts w:cstheme="majorHAnsi"/>
        </w:rPr>
        <w:lastRenderedPageBreak/>
        <w:t xml:space="preserve">Implementing </w:t>
      </w:r>
      <w:r w:rsidR="00426EFD">
        <w:rPr>
          <w:rFonts w:cstheme="majorHAnsi"/>
        </w:rPr>
        <w:t>scoring</w:t>
      </w:r>
      <w:r w:rsidRPr="00623540">
        <w:rPr>
          <w:rFonts w:cstheme="majorHAnsi"/>
        </w:rPr>
        <w:t>(self)</w:t>
      </w:r>
    </w:p>
    <w:p w14:paraId="101621A7" w14:textId="1F8F51B1" w:rsidR="00B708EE" w:rsidRPr="00623540" w:rsidRDefault="00EE0739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ab/>
      </w:r>
      <w:r w:rsidR="00A812AA" w:rsidRPr="00623540">
        <w:rPr>
          <w:rFonts w:asciiTheme="majorHAnsi" w:hAnsiTheme="majorHAnsi" w:cstheme="majorHAnsi"/>
        </w:rPr>
        <w:t>Finally,</w:t>
      </w:r>
      <w:r w:rsidRPr="00623540">
        <w:rPr>
          <w:rFonts w:asciiTheme="majorHAnsi" w:hAnsiTheme="majorHAnsi" w:cstheme="majorHAnsi"/>
        </w:rPr>
        <w:t xml:space="preserve"> there is scoring this works by returning -100 if there is a lose and a 0 if there is a win this is done simple </w:t>
      </w:r>
      <w:r w:rsidR="00FC4F76" w:rsidRPr="00623540">
        <w:rPr>
          <w:rFonts w:asciiTheme="majorHAnsi" w:hAnsiTheme="majorHAnsi" w:cstheme="majorHAnsi"/>
        </w:rPr>
        <w:t>done by checking the value of self.lose() if it is true</w:t>
      </w:r>
      <w:r w:rsidR="00717618" w:rsidRPr="00623540">
        <w:rPr>
          <w:rFonts w:asciiTheme="majorHAnsi" w:hAnsiTheme="majorHAnsi" w:cstheme="majorHAnsi"/>
        </w:rPr>
        <w:t xml:space="preserve"> then the player lost </w:t>
      </w:r>
      <w:r w:rsidR="00FC4F76" w:rsidRPr="00623540">
        <w:rPr>
          <w:rFonts w:asciiTheme="majorHAnsi" w:hAnsiTheme="majorHAnsi" w:cstheme="majorHAnsi"/>
        </w:rPr>
        <w:t xml:space="preserve"> return </w:t>
      </w:r>
      <w:r w:rsidR="00717618" w:rsidRPr="00623540">
        <w:rPr>
          <w:rFonts w:asciiTheme="majorHAnsi" w:hAnsiTheme="majorHAnsi" w:cstheme="majorHAnsi"/>
        </w:rPr>
        <w:t>-100 else return 0.</w:t>
      </w:r>
    </w:p>
    <w:p w14:paraId="6CB149B9" w14:textId="673BE240" w:rsidR="00465713" w:rsidRDefault="00465713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  <w:noProof/>
        </w:rPr>
        <w:drawing>
          <wp:inline distT="0" distB="0" distL="0" distR="0" wp14:anchorId="40780EB3" wp14:editId="399803E1">
            <wp:extent cx="5943600" cy="865505"/>
            <wp:effectExtent l="0" t="0" r="0" b="0"/>
            <wp:docPr id="9" name="Picture 9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F9FA" w14:textId="77777777" w:rsidR="00426EFD" w:rsidRPr="00623540" w:rsidRDefault="00426EFD" w:rsidP="00426EFD">
      <w:pPr>
        <w:pStyle w:val="Heading2"/>
        <w:spacing w:line="276" w:lineRule="auto"/>
        <w:rPr>
          <w:rFonts w:cstheme="majorHAnsi"/>
        </w:rPr>
      </w:pPr>
      <w:r w:rsidRPr="00623540">
        <w:rPr>
          <w:rFonts w:cstheme="majorHAnsi"/>
        </w:rPr>
        <w:t>Implementing make_move().</w:t>
      </w:r>
    </w:p>
    <w:p w14:paraId="3916B148" w14:textId="23CC0F9F" w:rsidR="00426EFD" w:rsidRPr="00623540" w:rsidRDefault="00426EFD" w:rsidP="00426EFD"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Finally w</w:t>
      </w:r>
      <w:r>
        <w:rPr>
          <w:rFonts w:asciiTheme="majorHAnsi" w:hAnsiTheme="majorHAnsi" w:cstheme="majorHAnsi"/>
        </w:rPr>
        <w:t>e</w:t>
      </w:r>
      <w:r w:rsidRPr="00623540">
        <w:rPr>
          <w:rFonts w:asciiTheme="majorHAnsi" w:hAnsiTheme="majorHAnsi" w:cstheme="majorHAnsi"/>
        </w:rPr>
        <w:t xml:space="preserve"> will implement is the make move. From the instruction inside of the sample code we can see that the input will be a NumPy array containing the move that is required.</w:t>
      </w:r>
    </w:p>
    <w:p w14:paraId="369BD93E" w14:textId="77777777" w:rsidR="00426EFD" w:rsidRPr="00623540" w:rsidRDefault="00426EFD" w:rsidP="00426EFD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  <w:noProof/>
        </w:rPr>
        <w:drawing>
          <wp:inline distT="0" distB="0" distL="0" distR="0" wp14:anchorId="167AEB5F" wp14:editId="04A44939">
            <wp:extent cx="4710223" cy="2183510"/>
            <wp:effectExtent l="0" t="0" r="0" b="762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8426" cy="218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540">
        <w:rPr>
          <w:rFonts w:asciiTheme="majorHAnsi" w:hAnsiTheme="majorHAnsi" w:cstheme="majorHAnsi"/>
        </w:rPr>
        <w:t xml:space="preserve">. </w:t>
      </w:r>
    </w:p>
    <w:p w14:paraId="13EA014F" w14:textId="77777777" w:rsidR="00426EFD" w:rsidRPr="00623540" w:rsidRDefault="00426EFD" w:rsidP="00426EFD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To make this move the board and the current locations of each piece will have to be updated after some deliberations I created an algorithm for a possible solution.</w:t>
      </w:r>
    </w:p>
    <w:p w14:paraId="1340E8C0" w14:textId="77777777" w:rsidR="00426EFD" w:rsidRPr="00623540" w:rsidRDefault="00426EFD" w:rsidP="00426EFD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Function make_move(self, pos):</w:t>
      </w:r>
    </w:p>
    <w:p w14:paraId="3C2DD84E" w14:textId="77777777" w:rsidR="00426EFD" w:rsidRPr="00623540" w:rsidRDefault="00426EFD" w:rsidP="00426EFD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Input: self-reference to the object of a class and pos[]s an 8x8 NumPy array</w:t>
      </w:r>
    </w:p>
    <w:p w14:paraId="45CFF7E9" w14:textId="77777777" w:rsidR="00426EFD" w:rsidRPr="00623540" w:rsidRDefault="00426EFD" w:rsidP="00426EFD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Output: None</w:t>
      </w:r>
    </w:p>
    <w:p w14:paraId="56667BBC" w14:textId="77777777" w:rsidR="00426EFD" w:rsidRPr="00623540" w:rsidRDefault="00426EFD" w:rsidP="00426EFD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TempW &lt;- [Empty]</w:t>
      </w:r>
    </w:p>
    <w:p w14:paraId="34A5D030" w14:textId="77777777" w:rsidR="00426EFD" w:rsidRPr="00623540" w:rsidRDefault="00426EFD" w:rsidP="00426EFD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 xml:space="preserve">TempB &lt;- [Empty] </w:t>
      </w:r>
    </w:p>
    <w:p w14:paraId="583082B3" w14:textId="77777777" w:rsidR="00426EFD" w:rsidRPr="00623540" w:rsidRDefault="00426EFD" w:rsidP="00426EFD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ab/>
        <w:t>For j  = 0 to 7</w:t>
      </w:r>
    </w:p>
    <w:p w14:paraId="5812EEE2" w14:textId="77777777" w:rsidR="00426EFD" w:rsidRPr="00623540" w:rsidRDefault="00426EFD" w:rsidP="00426EFD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ab/>
        <w:t xml:space="preserve">      For i = 0 to 7</w:t>
      </w:r>
    </w:p>
    <w:p w14:paraId="6963367B" w14:textId="77777777" w:rsidR="00426EFD" w:rsidRPr="00623540" w:rsidRDefault="00426EFD" w:rsidP="00426EFD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 xml:space="preserve">                   </w:t>
      </w:r>
      <w:r w:rsidRPr="00623540">
        <w:rPr>
          <w:rFonts w:asciiTheme="majorHAnsi" w:hAnsiTheme="majorHAnsi" w:cstheme="majorHAnsi"/>
        </w:rPr>
        <w:tab/>
        <w:t>If pos[j,i] = ‘B’</w:t>
      </w:r>
    </w:p>
    <w:p w14:paraId="1E2DF97B" w14:textId="77777777" w:rsidR="00426EFD" w:rsidRPr="00623540" w:rsidRDefault="00426EFD" w:rsidP="00426EFD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ab/>
      </w:r>
      <w:r w:rsidRPr="00623540">
        <w:rPr>
          <w:rFonts w:asciiTheme="majorHAnsi" w:hAnsiTheme="majorHAnsi" w:cstheme="majorHAnsi"/>
        </w:rPr>
        <w:tab/>
      </w:r>
      <w:r w:rsidRPr="00623540">
        <w:rPr>
          <w:rFonts w:asciiTheme="majorHAnsi" w:hAnsiTheme="majorHAnsi" w:cstheme="majorHAnsi"/>
        </w:rPr>
        <w:tab/>
        <w:t>Append tempB with (j,i)</w:t>
      </w:r>
    </w:p>
    <w:p w14:paraId="64C8B3A1" w14:textId="77777777" w:rsidR="00426EFD" w:rsidRPr="00623540" w:rsidRDefault="00426EFD" w:rsidP="00426EFD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ab/>
      </w:r>
      <w:r w:rsidRPr="00623540">
        <w:rPr>
          <w:rFonts w:asciiTheme="majorHAnsi" w:hAnsiTheme="majorHAnsi" w:cstheme="majorHAnsi"/>
        </w:rPr>
        <w:tab/>
        <w:t>Else If pos[j,i] = ‘W’</w:t>
      </w:r>
    </w:p>
    <w:p w14:paraId="02A0206D" w14:textId="77777777" w:rsidR="00426EFD" w:rsidRPr="00623540" w:rsidRDefault="00426EFD" w:rsidP="00426EFD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ab/>
      </w:r>
      <w:r w:rsidRPr="00623540">
        <w:rPr>
          <w:rFonts w:asciiTheme="majorHAnsi" w:hAnsiTheme="majorHAnsi" w:cstheme="majorHAnsi"/>
        </w:rPr>
        <w:tab/>
      </w:r>
      <w:r w:rsidRPr="00623540">
        <w:rPr>
          <w:rFonts w:asciiTheme="majorHAnsi" w:hAnsiTheme="majorHAnsi" w:cstheme="majorHAnsi"/>
        </w:rPr>
        <w:tab/>
        <w:t>Append tempW with (j,i)</w:t>
      </w:r>
    </w:p>
    <w:p w14:paraId="5408AF84" w14:textId="77777777" w:rsidR="00426EFD" w:rsidRPr="00623540" w:rsidRDefault="00426EFD" w:rsidP="00426EFD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 xml:space="preserve">self.board &lt;- pos </w:t>
      </w:r>
    </w:p>
    <w:p w14:paraId="6C424474" w14:textId="77777777" w:rsidR="00426EFD" w:rsidRPr="00623540" w:rsidRDefault="00426EFD" w:rsidP="00426EFD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player 1 pos &lt;= tempW</w:t>
      </w:r>
    </w:p>
    <w:p w14:paraId="4548FD64" w14:textId="77777777" w:rsidR="00426EFD" w:rsidRPr="00623540" w:rsidRDefault="00426EFD" w:rsidP="00426EFD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player 2 pos &lt;= tempB</w:t>
      </w:r>
    </w:p>
    <w:p w14:paraId="2BB57156" w14:textId="77777777" w:rsidR="00426EFD" w:rsidRDefault="00426EFD" w:rsidP="00426EFD">
      <w:pPr>
        <w:spacing w:line="276" w:lineRule="auto"/>
        <w:ind w:firstLine="0"/>
        <w:rPr>
          <w:rFonts w:asciiTheme="majorHAnsi" w:hAnsiTheme="majorHAnsi" w:cstheme="majorHAnsi"/>
        </w:rPr>
      </w:pPr>
    </w:p>
    <w:p w14:paraId="567D85CA" w14:textId="77777777" w:rsidR="00426EFD" w:rsidRDefault="00426EFD" w:rsidP="00426EFD">
      <w:pPr>
        <w:spacing w:line="276" w:lineRule="auto"/>
        <w:ind w:firstLine="0"/>
        <w:rPr>
          <w:rFonts w:asciiTheme="majorHAnsi" w:hAnsiTheme="majorHAnsi" w:cstheme="majorHAnsi"/>
        </w:rPr>
      </w:pPr>
    </w:p>
    <w:p w14:paraId="2EC79000" w14:textId="77777777" w:rsidR="00426EFD" w:rsidRDefault="00426EFD" w:rsidP="00426EFD">
      <w:pPr>
        <w:spacing w:line="276" w:lineRule="auto"/>
        <w:ind w:firstLine="0"/>
        <w:rPr>
          <w:rFonts w:asciiTheme="majorHAnsi" w:hAnsiTheme="majorHAnsi" w:cstheme="majorHAnsi"/>
        </w:rPr>
      </w:pPr>
    </w:p>
    <w:p w14:paraId="57082F09" w14:textId="77777777" w:rsidR="00426EFD" w:rsidRDefault="00426EFD" w:rsidP="00426EFD">
      <w:pPr>
        <w:spacing w:line="276" w:lineRule="auto"/>
        <w:ind w:firstLine="0"/>
        <w:rPr>
          <w:rFonts w:asciiTheme="majorHAnsi" w:hAnsiTheme="majorHAnsi" w:cstheme="majorHAnsi"/>
        </w:rPr>
      </w:pPr>
    </w:p>
    <w:p w14:paraId="7D166464" w14:textId="77777777" w:rsidR="00426EFD" w:rsidRDefault="00426EFD" w:rsidP="00426EFD">
      <w:pPr>
        <w:spacing w:line="276" w:lineRule="auto"/>
        <w:ind w:firstLine="0"/>
        <w:rPr>
          <w:rFonts w:asciiTheme="majorHAnsi" w:hAnsiTheme="majorHAnsi" w:cstheme="majorHAnsi"/>
        </w:rPr>
      </w:pPr>
    </w:p>
    <w:p w14:paraId="1C2DCADC" w14:textId="6B55CABA" w:rsidR="00426EFD" w:rsidRDefault="00426EFD" w:rsidP="00426EFD">
      <w:pPr>
        <w:spacing w:line="276" w:lineRule="auto"/>
        <w:ind w:firstLine="0"/>
        <w:rPr>
          <w:rFonts w:asciiTheme="majorHAnsi" w:hAnsiTheme="majorHAnsi" w:cstheme="majorHAnsi"/>
        </w:rPr>
      </w:pPr>
    </w:p>
    <w:p w14:paraId="554F27EC" w14:textId="0F1F8D4E" w:rsidR="00426EFD" w:rsidRDefault="00426EFD" w:rsidP="00426EFD">
      <w:pPr>
        <w:spacing w:line="276" w:lineRule="auto"/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then implemented my code in python </w:t>
      </w:r>
    </w:p>
    <w:p w14:paraId="7EFFD9B1" w14:textId="02F0C1E8" w:rsidR="00426EFD" w:rsidRDefault="00426EFD" w:rsidP="00426EFD">
      <w:pPr>
        <w:spacing w:line="276" w:lineRule="auto"/>
        <w:ind w:firstLine="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4571990" wp14:editId="28A2D4F5">
            <wp:extent cx="5943600" cy="1593215"/>
            <wp:effectExtent l="0" t="0" r="0" b="6985"/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85F5" w14:textId="77777777" w:rsidR="00426EFD" w:rsidRDefault="00426EFD" w:rsidP="00426EFD">
      <w:pPr>
        <w:spacing w:line="276" w:lineRule="auto"/>
        <w:ind w:firstLine="0"/>
      </w:pPr>
      <w:r>
        <w:t xml:space="preserve">I was then able to get this output with white being the victor. </w:t>
      </w:r>
    </w:p>
    <w:p w14:paraId="694B9607" w14:textId="487CAB0C" w:rsidR="00426EFD" w:rsidRDefault="00426EFD" w:rsidP="00426EFD">
      <w:pPr>
        <w:spacing w:line="276" w:lineRule="auto"/>
        <w:ind w:firstLine="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EB774F9" wp14:editId="5665537B">
            <wp:extent cx="5943600" cy="2406650"/>
            <wp:effectExtent l="0" t="0" r="0" b="0"/>
            <wp:docPr id="21" name="Picture 2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screen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D0A9" w14:textId="73965215" w:rsidR="00426EFD" w:rsidRPr="00623540" w:rsidRDefault="00426EFD" w:rsidP="00426EFD">
      <w:pPr>
        <w:spacing w:line="276" w:lineRule="auto"/>
        <w:ind w:firstLine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Later I then noticed the </w:t>
      </w:r>
      <w:r w:rsidR="002423E9">
        <w:rPr>
          <w:rFonts w:asciiTheme="majorHAnsi" w:hAnsiTheme="majorHAnsi" w:cstheme="majorHAnsi"/>
        </w:rPr>
        <w:t>a function that was unused in the program.</w:t>
      </w:r>
    </w:p>
    <w:p w14:paraId="23CC121F" w14:textId="3F331875" w:rsidR="00426EFD" w:rsidRPr="00623540" w:rsidRDefault="00426EFD" w:rsidP="00426EFD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  <w:noProof/>
        </w:rPr>
        <w:drawing>
          <wp:inline distT="0" distB="0" distL="0" distR="0" wp14:anchorId="2D99BB8B" wp14:editId="7DBC80EF">
            <wp:extent cx="5943600" cy="1689100"/>
            <wp:effectExtent l="0" t="0" r="0" b="635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540">
        <w:rPr>
          <w:rFonts w:asciiTheme="majorHAnsi" w:hAnsiTheme="majorHAnsi" w:cstheme="majorHAnsi"/>
        </w:rPr>
        <w:t xml:space="preserve"> get_pice_pos_from_table(self, table_pos) does essentially the same thing as my pseudocode . It can be implemented by simply assigning the calling the object self.players[self.current_players-1] and assigning it the return value of the function after passing it the pos variable. </w:t>
      </w:r>
      <w:r w:rsidR="002423E9">
        <w:rPr>
          <w:rFonts w:asciiTheme="majorHAnsi" w:hAnsiTheme="majorHAnsi" w:cstheme="majorHAnsi"/>
        </w:rPr>
        <w:t>This allowed me to implement make move in only one line</w:t>
      </w:r>
    </w:p>
    <w:p w14:paraId="66DFEB94" w14:textId="77777777" w:rsidR="00426EFD" w:rsidRPr="00623540" w:rsidRDefault="00426EFD" w:rsidP="00426EFD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43AB4EEE" wp14:editId="1DFFCEEA">
            <wp:extent cx="5943600" cy="21037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6F13" w14:textId="77777777" w:rsidR="00426EFD" w:rsidRPr="00623540" w:rsidRDefault="00426EFD" w:rsidP="00426EFD">
      <w:pPr>
        <w:spacing w:line="276" w:lineRule="auto"/>
        <w:ind w:firstLine="0"/>
        <w:rPr>
          <w:rFonts w:asciiTheme="majorHAnsi" w:hAnsiTheme="majorHAnsi" w:cstheme="majorHAnsi"/>
        </w:rPr>
      </w:pPr>
    </w:p>
    <w:p w14:paraId="7F639055" w14:textId="77777777" w:rsidR="00426EFD" w:rsidRPr="00623540" w:rsidRDefault="00426EFD" w:rsidP="00623540">
      <w:pPr>
        <w:spacing w:line="276" w:lineRule="auto"/>
        <w:ind w:firstLine="0"/>
        <w:rPr>
          <w:rFonts w:asciiTheme="majorHAnsi" w:hAnsiTheme="majorHAnsi" w:cstheme="majorHAnsi"/>
        </w:rPr>
      </w:pPr>
    </w:p>
    <w:p w14:paraId="1F002873" w14:textId="259EBC85" w:rsidR="00465713" w:rsidRPr="00623540" w:rsidRDefault="00465713" w:rsidP="00623540">
      <w:pPr>
        <w:pStyle w:val="Heading2"/>
        <w:spacing w:line="276" w:lineRule="auto"/>
        <w:rPr>
          <w:rFonts w:cstheme="majorHAnsi"/>
        </w:rPr>
      </w:pPr>
      <w:r w:rsidRPr="00623540">
        <w:rPr>
          <w:rFonts w:cstheme="majorHAnsi"/>
        </w:rPr>
        <w:t>Running  checker_questions.</w:t>
      </w:r>
      <w:r w:rsidR="007A0871" w:rsidRPr="00623540">
        <w:rPr>
          <w:rFonts w:cstheme="majorHAnsi"/>
        </w:rPr>
        <w:t>py</w:t>
      </w:r>
    </w:p>
    <w:p w14:paraId="51EDF624" w14:textId="5448010E" w:rsidR="007A0871" w:rsidRPr="00623540" w:rsidRDefault="00A812AA" w:rsidP="00623540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Finally,</w:t>
      </w:r>
      <w:r w:rsidR="007A0871" w:rsidRPr="00623540">
        <w:rPr>
          <w:rFonts w:asciiTheme="majorHAnsi" w:hAnsiTheme="majorHAnsi" w:cstheme="majorHAnsi"/>
        </w:rPr>
        <w:t xml:space="preserve"> </w:t>
      </w:r>
      <w:r w:rsidR="002423E9" w:rsidRPr="00623540">
        <w:rPr>
          <w:rFonts w:asciiTheme="majorHAnsi" w:hAnsiTheme="majorHAnsi" w:cstheme="majorHAnsi"/>
        </w:rPr>
        <w:t>we can run the program</w:t>
      </w:r>
      <w:r w:rsidR="002423E9" w:rsidRPr="00623540">
        <w:rPr>
          <w:rFonts w:asciiTheme="majorHAnsi" w:hAnsiTheme="majorHAnsi" w:cstheme="majorHAnsi"/>
          <w:noProof/>
        </w:rPr>
        <w:t xml:space="preserve"> </w:t>
      </w:r>
      <w:r w:rsidR="00080904" w:rsidRPr="00623540">
        <w:rPr>
          <w:rFonts w:asciiTheme="majorHAnsi" w:hAnsiTheme="majorHAnsi" w:cstheme="majorHAnsi"/>
          <w:noProof/>
        </w:rPr>
        <w:drawing>
          <wp:inline distT="0" distB="0" distL="0" distR="0" wp14:anchorId="6210C939" wp14:editId="113CAEDB">
            <wp:extent cx="5943600" cy="439102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29B9" w14:textId="6B4C2F80" w:rsidR="002019F0" w:rsidRPr="00623540" w:rsidRDefault="002019F0" w:rsidP="00623540">
      <w:pPr>
        <w:spacing w:line="276" w:lineRule="auto"/>
        <w:ind w:firstLine="0"/>
        <w:rPr>
          <w:rFonts w:asciiTheme="majorHAnsi" w:hAnsiTheme="majorHAnsi" w:cstheme="majorHAnsi"/>
        </w:rPr>
      </w:pPr>
    </w:p>
    <w:p w14:paraId="5F75DF19" w14:textId="43F5FBE0" w:rsidR="003D1C75" w:rsidRPr="00623540" w:rsidRDefault="0013111F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 xml:space="preserve">We can see that at the end of the execution white </w:t>
      </w:r>
      <w:r w:rsidR="006D21F1" w:rsidRPr="00623540">
        <w:rPr>
          <w:rFonts w:asciiTheme="majorHAnsi" w:hAnsiTheme="majorHAnsi" w:cstheme="majorHAnsi"/>
        </w:rPr>
        <w:t>enters black territory, achieves victory,</w:t>
      </w:r>
      <w:r w:rsidRPr="00623540">
        <w:rPr>
          <w:rFonts w:asciiTheme="majorHAnsi" w:hAnsiTheme="majorHAnsi" w:cstheme="majorHAnsi"/>
        </w:rPr>
        <w:t xml:space="preserve"> and ends the game</w:t>
      </w:r>
      <w:r w:rsidR="00750DDB" w:rsidRPr="00623540">
        <w:rPr>
          <w:rFonts w:asciiTheme="majorHAnsi" w:hAnsiTheme="majorHAnsi" w:cstheme="majorHAnsi"/>
        </w:rPr>
        <w:t>.</w:t>
      </w:r>
    </w:p>
    <w:p w14:paraId="3BD5C883" w14:textId="77777777" w:rsidR="002423E9" w:rsidRDefault="002423E9" w:rsidP="00623540">
      <w:pPr>
        <w:spacing w:line="276" w:lineRule="auto"/>
        <w:ind w:firstLine="0"/>
        <w:rPr>
          <w:rFonts w:asciiTheme="majorHAnsi" w:hAnsiTheme="majorHAnsi" w:cstheme="majorHAnsi"/>
        </w:rPr>
      </w:pPr>
    </w:p>
    <w:p w14:paraId="4ECCA5FA" w14:textId="7962BEF8" w:rsidR="003D1C75" w:rsidRPr="00623540" w:rsidRDefault="003D1C75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lastRenderedPageBreak/>
        <w:t xml:space="preserve">Using </w:t>
      </w:r>
      <w:r w:rsidR="002423E9">
        <w:rPr>
          <w:rFonts w:asciiTheme="majorHAnsi" w:hAnsiTheme="majorHAnsi" w:cstheme="majorHAnsi"/>
        </w:rPr>
        <w:t>G</w:t>
      </w:r>
      <w:r w:rsidRPr="00623540">
        <w:rPr>
          <w:rFonts w:asciiTheme="majorHAnsi" w:hAnsiTheme="majorHAnsi" w:cstheme="majorHAnsi"/>
        </w:rPr>
        <w:t>it</w:t>
      </w:r>
      <w:r w:rsidR="002423E9">
        <w:rPr>
          <w:rFonts w:asciiTheme="majorHAnsi" w:hAnsiTheme="majorHAnsi" w:cstheme="majorHAnsi"/>
        </w:rPr>
        <w:t xml:space="preserve"> in</w:t>
      </w:r>
      <w:r w:rsidRPr="00623540">
        <w:rPr>
          <w:rFonts w:asciiTheme="majorHAnsi" w:hAnsiTheme="majorHAnsi" w:cstheme="majorHAnsi"/>
        </w:rPr>
        <w:t xml:space="preserve"> the current directory </w:t>
      </w:r>
      <w:r w:rsidR="00623540" w:rsidRPr="00623540">
        <w:rPr>
          <w:rFonts w:asciiTheme="majorHAnsi" w:hAnsiTheme="majorHAnsi" w:cstheme="majorHAnsi"/>
        </w:rPr>
        <w:t>I push</w:t>
      </w:r>
      <w:r w:rsidR="002423E9">
        <w:rPr>
          <w:rFonts w:asciiTheme="majorHAnsi" w:hAnsiTheme="majorHAnsi" w:cstheme="majorHAnsi"/>
        </w:rPr>
        <w:t>ed</w:t>
      </w:r>
      <w:r w:rsidR="00623540" w:rsidRPr="00623540">
        <w:rPr>
          <w:rFonts w:asciiTheme="majorHAnsi" w:hAnsiTheme="majorHAnsi" w:cstheme="majorHAnsi"/>
        </w:rPr>
        <w:t xml:space="preserve"> the current directory to a repo I created </w:t>
      </w:r>
    </w:p>
    <w:p w14:paraId="3196367C" w14:textId="4CA7E12A" w:rsidR="0013111F" w:rsidRPr="00623540" w:rsidRDefault="003D1C75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  <w:noProof/>
        </w:rPr>
        <w:drawing>
          <wp:inline distT="0" distB="0" distL="0" distR="0" wp14:anchorId="5D7C0F2C" wp14:editId="39595838">
            <wp:extent cx="5936615" cy="2265680"/>
            <wp:effectExtent l="0" t="0" r="698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A4718" w14:textId="34D85766" w:rsidR="006D21F1" w:rsidRPr="00623540" w:rsidRDefault="00750DDB" w:rsidP="00623540">
      <w:pPr>
        <w:spacing w:line="276" w:lineRule="auto"/>
        <w:ind w:firstLine="0"/>
        <w:rPr>
          <w:rStyle w:val="Hyperlink"/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The source code is available at.</w:t>
      </w:r>
      <w:r w:rsidR="0052291A" w:rsidRPr="00623540">
        <w:rPr>
          <w:rFonts w:asciiTheme="majorHAnsi" w:hAnsiTheme="majorHAnsi" w:cstheme="majorHAnsi"/>
        </w:rPr>
        <w:t xml:space="preserve"> </w:t>
      </w:r>
      <w:hyperlink r:id="rId27" w:history="1">
        <w:r w:rsidR="0052291A" w:rsidRPr="00623540">
          <w:rPr>
            <w:rStyle w:val="Hyperlink"/>
            <w:rFonts w:asciiTheme="majorHAnsi" w:hAnsiTheme="majorHAnsi" w:cstheme="majorHAnsi"/>
          </w:rPr>
          <w:t>https://github.com/Kfrancis2018/Project-1-Checker-AI.git</w:t>
        </w:r>
      </w:hyperlink>
    </w:p>
    <w:p w14:paraId="74597C5C" w14:textId="52FCE946" w:rsidR="006D21F1" w:rsidRPr="00623540" w:rsidRDefault="00A812AA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Finally,</w:t>
      </w:r>
      <w:r w:rsidR="006D21F1" w:rsidRPr="00623540">
        <w:rPr>
          <w:rFonts w:asciiTheme="majorHAnsi" w:hAnsiTheme="majorHAnsi" w:cstheme="majorHAnsi"/>
        </w:rPr>
        <w:t xml:space="preserve"> we can run the test checker to see the validation of out code.</w:t>
      </w:r>
    </w:p>
    <w:p w14:paraId="4B8E0C3A" w14:textId="56D0B261" w:rsidR="00B2484F" w:rsidRPr="00623540" w:rsidRDefault="00B2484F" w:rsidP="0052379E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 xml:space="preserve">After changing the imports  of test_checker.py  the current python file name </w:t>
      </w:r>
      <w:r w:rsidR="00623540" w:rsidRPr="00623540">
        <w:rPr>
          <w:rFonts w:asciiTheme="majorHAnsi" w:hAnsiTheme="majorHAnsi" w:cstheme="majorHAnsi"/>
        </w:rPr>
        <w:t xml:space="preserve"> checker_questions.py</w:t>
      </w:r>
    </w:p>
    <w:p w14:paraId="5C9AEEC4" w14:textId="46FB959D" w:rsidR="00B2484F" w:rsidRPr="00623540" w:rsidRDefault="00B2484F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  <w:noProof/>
        </w:rPr>
        <w:drawing>
          <wp:inline distT="0" distB="0" distL="0" distR="0" wp14:anchorId="37771212" wp14:editId="7EB02800">
            <wp:extent cx="5943600" cy="114363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8D90" w14:textId="05A87140" w:rsidR="00B2484F" w:rsidRPr="00623540" w:rsidRDefault="00B2484F" w:rsidP="0052379E">
      <w:pPr>
        <w:spacing w:line="276" w:lineRule="auto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</w:rPr>
        <w:t>Pytest</w:t>
      </w:r>
      <w:r w:rsidR="003D1C75" w:rsidRPr="00623540">
        <w:rPr>
          <w:rFonts w:asciiTheme="majorHAnsi" w:hAnsiTheme="majorHAnsi" w:cstheme="majorHAnsi"/>
        </w:rPr>
        <w:t xml:space="preserve">_questions.ps </w:t>
      </w:r>
      <w:r w:rsidRPr="00623540">
        <w:rPr>
          <w:rFonts w:asciiTheme="majorHAnsi" w:hAnsiTheme="majorHAnsi" w:cstheme="majorHAnsi"/>
        </w:rPr>
        <w:t xml:space="preserve">was then ran though the </w:t>
      </w:r>
      <w:r w:rsidR="004E7AC3" w:rsidRPr="00623540">
        <w:rPr>
          <w:rFonts w:asciiTheme="majorHAnsi" w:hAnsiTheme="majorHAnsi" w:cstheme="majorHAnsi"/>
        </w:rPr>
        <w:t>Terminal</w:t>
      </w:r>
    </w:p>
    <w:p w14:paraId="487106D4" w14:textId="26CFCEDC" w:rsidR="00B2484F" w:rsidRPr="00623540" w:rsidRDefault="004E7AC3" w:rsidP="00623540">
      <w:pPr>
        <w:spacing w:line="276" w:lineRule="auto"/>
        <w:ind w:firstLine="0"/>
        <w:rPr>
          <w:rFonts w:asciiTheme="majorHAnsi" w:hAnsiTheme="majorHAnsi" w:cstheme="majorHAnsi"/>
        </w:rPr>
      </w:pPr>
      <w:r w:rsidRPr="00623540">
        <w:rPr>
          <w:rFonts w:asciiTheme="majorHAnsi" w:hAnsiTheme="majorHAnsi" w:cstheme="majorHAnsi"/>
          <w:noProof/>
        </w:rPr>
        <w:drawing>
          <wp:inline distT="0" distB="0" distL="0" distR="0" wp14:anchorId="2DE9B14A" wp14:editId="7BAD47B2">
            <wp:extent cx="5943600" cy="5562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A0CC" w14:textId="0F5D1016" w:rsidR="004E7AC3" w:rsidRPr="00623540" w:rsidRDefault="0052379E" w:rsidP="0052379E"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my surprise there 4 failure but on further examination the tests do</w:t>
      </w:r>
      <w:r w:rsidR="004E7AC3" w:rsidRPr="00623540">
        <w:rPr>
          <w:rFonts w:asciiTheme="majorHAnsi" w:hAnsiTheme="majorHAnsi" w:cstheme="majorHAnsi"/>
        </w:rPr>
        <w:t xml:space="preserve"> not account for the modified version of the game where the players cannot capture pieces,  this I assume is the cause of the failures in the test since the code runs through all moves successfully. </w:t>
      </w:r>
    </w:p>
    <w:p w14:paraId="1648BFEA" w14:textId="77777777" w:rsidR="0052291A" w:rsidRPr="00623540" w:rsidRDefault="0052291A" w:rsidP="00623540">
      <w:pPr>
        <w:spacing w:line="276" w:lineRule="auto"/>
        <w:ind w:firstLine="0"/>
        <w:rPr>
          <w:rFonts w:asciiTheme="majorHAnsi" w:hAnsiTheme="majorHAnsi" w:cstheme="majorHAnsi"/>
        </w:rPr>
      </w:pPr>
    </w:p>
    <w:p w14:paraId="34071F33" w14:textId="77777777" w:rsidR="00B708EE" w:rsidRPr="00623540" w:rsidRDefault="00B708EE" w:rsidP="00623540">
      <w:pPr>
        <w:spacing w:line="276" w:lineRule="auto"/>
        <w:ind w:firstLine="0"/>
        <w:rPr>
          <w:rFonts w:asciiTheme="majorHAnsi" w:hAnsiTheme="majorHAnsi" w:cstheme="majorHAnsi"/>
        </w:rPr>
      </w:pPr>
    </w:p>
    <w:sectPr w:rsidR="00B708EE" w:rsidRPr="00623540" w:rsidSect="00E74772">
      <w:headerReference w:type="default" r:id="rId30"/>
      <w:headerReference w:type="first" r:id="rId3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218B6" w14:textId="77777777" w:rsidR="00CF1635" w:rsidRDefault="00CF1635">
      <w:pPr>
        <w:spacing w:line="240" w:lineRule="auto"/>
      </w:pPr>
      <w:r>
        <w:separator/>
      </w:r>
    </w:p>
    <w:p w14:paraId="146AD590" w14:textId="77777777" w:rsidR="00CF1635" w:rsidRDefault="00CF1635"/>
  </w:endnote>
  <w:endnote w:type="continuationSeparator" w:id="0">
    <w:p w14:paraId="5F25C0BC" w14:textId="77777777" w:rsidR="00CF1635" w:rsidRDefault="00CF1635">
      <w:pPr>
        <w:spacing w:line="240" w:lineRule="auto"/>
      </w:pPr>
      <w:r>
        <w:continuationSeparator/>
      </w:r>
    </w:p>
    <w:p w14:paraId="465FD4E6" w14:textId="77777777" w:rsidR="00CF1635" w:rsidRDefault="00CF16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0814D" w14:textId="77777777" w:rsidR="00CF1635" w:rsidRDefault="00CF1635">
      <w:pPr>
        <w:spacing w:line="240" w:lineRule="auto"/>
      </w:pPr>
      <w:r>
        <w:separator/>
      </w:r>
    </w:p>
    <w:p w14:paraId="352D38A5" w14:textId="77777777" w:rsidR="00CF1635" w:rsidRDefault="00CF1635"/>
  </w:footnote>
  <w:footnote w:type="continuationSeparator" w:id="0">
    <w:p w14:paraId="766AEA1A" w14:textId="77777777" w:rsidR="00CF1635" w:rsidRDefault="00CF1635">
      <w:pPr>
        <w:spacing w:line="240" w:lineRule="auto"/>
      </w:pPr>
      <w:r>
        <w:continuationSeparator/>
      </w:r>
    </w:p>
    <w:p w14:paraId="7EA3D98F" w14:textId="77777777" w:rsidR="00CF1635" w:rsidRDefault="00CF16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F1280" w14:textId="4F29A06C" w:rsidR="00E81978" w:rsidRDefault="00CF1635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D50B54AB513C49489CE8189BD0733C6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064CF5">
          <w:rPr>
            <w:rStyle w:val="Strong"/>
          </w:rPr>
          <w:t>PROJECT 1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A9FE6" w14:textId="67C2C46F" w:rsidR="00E81978" w:rsidRDefault="00064CF5">
    <w:pPr>
      <w:pStyle w:val="Header"/>
      <w:rPr>
        <w:rStyle w:val="Strong"/>
      </w:rPr>
    </w:pPr>
    <w:r>
      <w:t>Project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59951734">
    <w:abstractNumId w:val="9"/>
  </w:num>
  <w:num w:numId="2" w16cid:durableId="772669942">
    <w:abstractNumId w:val="7"/>
  </w:num>
  <w:num w:numId="3" w16cid:durableId="1520504402">
    <w:abstractNumId w:val="6"/>
  </w:num>
  <w:num w:numId="4" w16cid:durableId="390469508">
    <w:abstractNumId w:val="5"/>
  </w:num>
  <w:num w:numId="5" w16cid:durableId="1243294594">
    <w:abstractNumId w:val="4"/>
  </w:num>
  <w:num w:numId="6" w16cid:durableId="1478917493">
    <w:abstractNumId w:val="8"/>
  </w:num>
  <w:num w:numId="7" w16cid:durableId="357242991">
    <w:abstractNumId w:val="3"/>
  </w:num>
  <w:num w:numId="8" w16cid:durableId="2012219542">
    <w:abstractNumId w:val="2"/>
  </w:num>
  <w:num w:numId="9" w16cid:durableId="1486236310">
    <w:abstractNumId w:val="1"/>
  </w:num>
  <w:num w:numId="10" w16cid:durableId="1370685702">
    <w:abstractNumId w:val="0"/>
  </w:num>
  <w:num w:numId="11" w16cid:durableId="266544303">
    <w:abstractNumId w:val="9"/>
    <w:lvlOverride w:ilvl="0">
      <w:startOverride w:val="1"/>
    </w:lvlOverride>
  </w:num>
  <w:num w:numId="12" w16cid:durableId="17779885">
    <w:abstractNumId w:val="13"/>
  </w:num>
  <w:num w:numId="13" w16cid:durableId="9650217">
    <w:abstractNumId w:val="11"/>
  </w:num>
  <w:num w:numId="14" w16cid:durableId="345324213">
    <w:abstractNumId w:val="10"/>
  </w:num>
  <w:num w:numId="15" w16cid:durableId="7332839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F5"/>
    <w:rsid w:val="00017222"/>
    <w:rsid w:val="00031375"/>
    <w:rsid w:val="0005028F"/>
    <w:rsid w:val="00064CF5"/>
    <w:rsid w:val="00080904"/>
    <w:rsid w:val="000A37BB"/>
    <w:rsid w:val="000D3F41"/>
    <w:rsid w:val="0013111F"/>
    <w:rsid w:val="00142F59"/>
    <w:rsid w:val="00157DB1"/>
    <w:rsid w:val="00190D6F"/>
    <w:rsid w:val="002019F0"/>
    <w:rsid w:val="00212355"/>
    <w:rsid w:val="002423E9"/>
    <w:rsid w:val="0027443E"/>
    <w:rsid w:val="002C3046"/>
    <w:rsid w:val="003030DD"/>
    <w:rsid w:val="00331953"/>
    <w:rsid w:val="00355DCA"/>
    <w:rsid w:val="00374180"/>
    <w:rsid w:val="00390A47"/>
    <w:rsid w:val="003A16C8"/>
    <w:rsid w:val="003A4540"/>
    <w:rsid w:val="003C6EEB"/>
    <w:rsid w:val="003D1C75"/>
    <w:rsid w:val="003F6A83"/>
    <w:rsid w:val="00420399"/>
    <w:rsid w:val="00426EFD"/>
    <w:rsid w:val="00465713"/>
    <w:rsid w:val="004870F9"/>
    <w:rsid w:val="004A0AD2"/>
    <w:rsid w:val="004A4C7D"/>
    <w:rsid w:val="004C5033"/>
    <w:rsid w:val="004E7AC3"/>
    <w:rsid w:val="00515C50"/>
    <w:rsid w:val="0052291A"/>
    <w:rsid w:val="0052379E"/>
    <w:rsid w:val="00551A02"/>
    <w:rsid w:val="005534FA"/>
    <w:rsid w:val="00557E94"/>
    <w:rsid w:val="00576246"/>
    <w:rsid w:val="00595031"/>
    <w:rsid w:val="00596E3B"/>
    <w:rsid w:val="005A1192"/>
    <w:rsid w:val="005D3A03"/>
    <w:rsid w:val="006139F0"/>
    <w:rsid w:val="00623540"/>
    <w:rsid w:val="00664704"/>
    <w:rsid w:val="006B396E"/>
    <w:rsid w:val="006D21F1"/>
    <w:rsid w:val="00717618"/>
    <w:rsid w:val="007213E9"/>
    <w:rsid w:val="00750C6C"/>
    <w:rsid w:val="00750DDB"/>
    <w:rsid w:val="00756519"/>
    <w:rsid w:val="007718C7"/>
    <w:rsid w:val="007901F7"/>
    <w:rsid w:val="007A0871"/>
    <w:rsid w:val="007E0F10"/>
    <w:rsid w:val="008002C0"/>
    <w:rsid w:val="00845C8F"/>
    <w:rsid w:val="008564C1"/>
    <w:rsid w:val="00877BBD"/>
    <w:rsid w:val="00897E8A"/>
    <w:rsid w:val="008C5323"/>
    <w:rsid w:val="009000F1"/>
    <w:rsid w:val="00911155"/>
    <w:rsid w:val="009204D5"/>
    <w:rsid w:val="00920722"/>
    <w:rsid w:val="0093369E"/>
    <w:rsid w:val="009A6A3B"/>
    <w:rsid w:val="00A11E45"/>
    <w:rsid w:val="00A33854"/>
    <w:rsid w:val="00A6114C"/>
    <w:rsid w:val="00A71A1E"/>
    <w:rsid w:val="00A812AA"/>
    <w:rsid w:val="00A909B6"/>
    <w:rsid w:val="00AA02DD"/>
    <w:rsid w:val="00AC2366"/>
    <w:rsid w:val="00B2484F"/>
    <w:rsid w:val="00B30EFE"/>
    <w:rsid w:val="00B4746D"/>
    <w:rsid w:val="00B54511"/>
    <w:rsid w:val="00B708EE"/>
    <w:rsid w:val="00B823AA"/>
    <w:rsid w:val="00BA45DB"/>
    <w:rsid w:val="00BF4184"/>
    <w:rsid w:val="00C0601E"/>
    <w:rsid w:val="00C31D30"/>
    <w:rsid w:val="00CB17B0"/>
    <w:rsid w:val="00CB62AE"/>
    <w:rsid w:val="00CD6E39"/>
    <w:rsid w:val="00CF1635"/>
    <w:rsid w:val="00CF6E91"/>
    <w:rsid w:val="00D00599"/>
    <w:rsid w:val="00D565EB"/>
    <w:rsid w:val="00D73AEC"/>
    <w:rsid w:val="00D85B68"/>
    <w:rsid w:val="00DE07AB"/>
    <w:rsid w:val="00E14A96"/>
    <w:rsid w:val="00E21F02"/>
    <w:rsid w:val="00E6004D"/>
    <w:rsid w:val="00E74772"/>
    <w:rsid w:val="00E81978"/>
    <w:rsid w:val="00EB38FC"/>
    <w:rsid w:val="00EE0739"/>
    <w:rsid w:val="00F06A2C"/>
    <w:rsid w:val="00F20CDB"/>
    <w:rsid w:val="00F379B7"/>
    <w:rsid w:val="00F525FA"/>
    <w:rsid w:val="00F84155"/>
    <w:rsid w:val="00FC4F76"/>
    <w:rsid w:val="00FD69C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FDB82"/>
  <w15:docId w15:val="{E4F59FD2-AB63-4B68-B4EA-B0DE92E1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52291A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github.com/Kfrancis2018/Project-1-Checker-AI.git" TargetMode="External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anu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54906F5B564B788670294C10215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519E2-769A-48D3-9272-1C5814CE9719}"/>
      </w:docPartPr>
      <w:docPartBody>
        <w:p w:rsidR="005475CB" w:rsidRDefault="00C27B9E">
          <w:pPr>
            <w:pStyle w:val="5E54906F5B564B788670294C102158AF"/>
          </w:pPr>
          <w:r>
            <w:t>[Title Here, up to 12 Words, on One to Two Lines]</w:t>
          </w:r>
        </w:p>
      </w:docPartBody>
    </w:docPart>
    <w:docPart>
      <w:docPartPr>
        <w:name w:val="DD4B97D00BCF45CCB5BBEEA0DD3A1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4BA89-DF0A-4439-BE0C-3B5D91FCF791}"/>
      </w:docPartPr>
      <w:docPartBody>
        <w:p w:rsidR="005475CB" w:rsidRDefault="00C27B9E">
          <w:pPr>
            <w:pStyle w:val="DD4B97D00BCF45CCB5BBEEA0DD3A1093"/>
          </w:pPr>
          <w:r>
            <w:t>Abstract</w:t>
          </w:r>
        </w:p>
      </w:docPartBody>
    </w:docPart>
    <w:docPart>
      <w:docPartPr>
        <w:name w:val="47EB4A51C0E847BEBAC8EA6948FC8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60AA7-BB79-4B13-9202-7DD6CB1F9C45}"/>
      </w:docPartPr>
      <w:docPartBody>
        <w:p w:rsidR="005475CB" w:rsidRDefault="00C27B9E">
          <w:pPr>
            <w:pStyle w:val="47EB4A51C0E847BEBAC8EA6948FC8929"/>
          </w:pPr>
          <w:r>
            <w:t>[Title Here, up to 12 Words, on One to Two Lines]</w:t>
          </w:r>
        </w:p>
      </w:docPartBody>
    </w:docPart>
    <w:docPart>
      <w:docPartPr>
        <w:name w:val="D50B54AB513C49489CE8189BD0733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20683-99FE-400D-B96C-5BCF6A04105E}"/>
      </w:docPartPr>
      <w:docPartBody>
        <w:p w:rsidR="005475CB" w:rsidRDefault="00C27B9E">
          <w:pPr>
            <w:pStyle w:val="D50B54AB513C49489CE8189BD0733C60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9E"/>
    <w:rsid w:val="00081064"/>
    <w:rsid w:val="002D3057"/>
    <w:rsid w:val="00397EB8"/>
    <w:rsid w:val="005475CB"/>
    <w:rsid w:val="005C2127"/>
    <w:rsid w:val="00762B9B"/>
    <w:rsid w:val="00B8246A"/>
    <w:rsid w:val="00C27B9E"/>
    <w:rsid w:val="00CD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54906F5B564B788670294C102158AF">
    <w:name w:val="5E54906F5B564B788670294C102158AF"/>
  </w:style>
  <w:style w:type="paragraph" w:customStyle="1" w:styleId="DD4B97D00BCF45CCB5BBEEA0DD3A1093">
    <w:name w:val="DD4B97D00BCF45CCB5BBEEA0DD3A1093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47EB4A51C0E847BEBAC8EA6948FC8929">
    <w:name w:val="47EB4A51C0E847BEBAC8EA6948FC8929"/>
  </w:style>
  <w:style w:type="paragraph" w:customStyle="1" w:styleId="D50B54AB513C49489CE8189BD0733C60">
    <w:name w:val="D50B54AB513C49489CE8189BD0733C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PROJECT 1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465</TotalTime>
  <Pages>10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Implementing Checkers</vt:lpstr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1: Game playing using EasyAI
Implementing Checkers</dc:title>
  <dc:subject/>
  <dc:creator>Keanu Franics</dc:creator>
  <cp:keywords/>
  <dc:description/>
  <cp:lastModifiedBy>Keanu Franics</cp:lastModifiedBy>
  <cp:revision>14</cp:revision>
  <dcterms:created xsi:type="dcterms:W3CDTF">2022-06-06T18:41:00Z</dcterms:created>
  <dcterms:modified xsi:type="dcterms:W3CDTF">2022-06-15T21:39:00Z</dcterms:modified>
</cp:coreProperties>
</file>